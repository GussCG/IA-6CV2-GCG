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563D0" w14:textId="6C5E3DD5" w:rsidR="005F708A" w:rsidRDefault="0015670D" w:rsidP="0015670D">
      <w:pPr>
        <w:pStyle w:val="Ttulo"/>
        <w:rPr>
          <w:rStyle w:val="Textoennegrita"/>
          <w:b/>
          <w:bCs w:val="0"/>
        </w:rPr>
      </w:pPr>
      <w:r w:rsidRPr="0015670D">
        <w:rPr>
          <w:rStyle w:val="Textoennegrita"/>
          <w:b/>
          <w:bCs w:val="0"/>
        </w:rPr>
        <w:t>Ejercicio de Laboratorio 5. AI y Juegos</w:t>
      </w:r>
    </w:p>
    <w:p w14:paraId="5C74513A" w14:textId="6807C31D" w:rsidR="0015670D" w:rsidRDefault="0015670D" w:rsidP="0015670D">
      <w:r>
        <w:t>A partir del programa del gato que desarrollaste al inicio del curso, desarrolla una nueva versión que realice lo siguiente:</w:t>
      </w:r>
    </w:p>
    <w:p w14:paraId="660E9FF0" w14:textId="532BDB8F" w:rsidR="0015670D" w:rsidRDefault="0015670D" w:rsidP="0015670D">
      <w:pPr>
        <w:pStyle w:val="Prrafodelista"/>
        <w:numPr>
          <w:ilvl w:val="0"/>
          <w:numId w:val="1"/>
        </w:numPr>
      </w:pPr>
      <w:r>
        <w:t>Por cada movimiento proporcionado, genere y almacene todos los posibles movimientos restantes.</w:t>
      </w:r>
    </w:p>
    <w:p w14:paraId="22FE75C3" w14:textId="6B8B82CE" w:rsidR="0015670D" w:rsidRDefault="0015670D" w:rsidP="0015670D">
      <w:pPr>
        <w:pStyle w:val="Prrafodelista"/>
        <w:numPr>
          <w:ilvl w:val="0"/>
          <w:numId w:val="1"/>
        </w:numPr>
      </w:pPr>
      <w:r>
        <w:t>Diseña una heurística para determinar si el tablero corresponde a un triunfo de la computadora, del humano o un empate.</w:t>
      </w:r>
    </w:p>
    <w:p w14:paraId="7298F254" w14:textId="14B0C8BA" w:rsidR="0015670D" w:rsidRDefault="0015670D" w:rsidP="0015670D">
      <w:pPr>
        <w:pStyle w:val="Ttulo1"/>
      </w:pPr>
      <w:r>
        <w:t xml:space="preserve">Solución </w:t>
      </w:r>
    </w:p>
    <w:p w14:paraId="5EA7A8EA" w14:textId="07B72E41" w:rsidR="0015670D" w:rsidRDefault="0015670D" w:rsidP="0015670D">
      <w:r>
        <w:t>Se cambiaron algunas funciones del código original.</w:t>
      </w:r>
    </w:p>
    <w:p w14:paraId="3041DEA2" w14:textId="5D3DF32C" w:rsidR="0015670D" w:rsidRDefault="0015670D" w:rsidP="0015670D">
      <w:pPr>
        <w:pStyle w:val="Ttulo2"/>
        <w:rPr>
          <w:rStyle w:val="CdigoCar"/>
        </w:rPr>
      </w:pPr>
      <w:r>
        <w:t xml:space="preserve">Función </w:t>
      </w:r>
      <w:proofErr w:type="spellStart"/>
      <w:r w:rsidRPr="0015670D">
        <w:rPr>
          <w:rStyle w:val="CdigoCar"/>
        </w:rPr>
        <w:t>elegirMov</w:t>
      </w:r>
      <w:r>
        <w:rPr>
          <w:rStyle w:val="CdigoCar"/>
        </w:rPr>
        <w:t>i</w:t>
      </w:r>
      <w:r w:rsidRPr="0015670D">
        <w:rPr>
          <w:rStyle w:val="CdigoCar"/>
        </w:rPr>
        <w:t>mientoComputadora</w:t>
      </w:r>
      <w:proofErr w:type="spellEnd"/>
      <w:r w:rsidRPr="0015670D">
        <w:rPr>
          <w:rStyle w:val="CdigoCar"/>
        </w:rPr>
        <w:t>(jugador)</w:t>
      </w:r>
    </w:p>
    <w:p w14:paraId="228A4401" w14:textId="21AD9EEF" w:rsidR="0015670D" w:rsidRDefault="0015670D" w:rsidP="0015670D">
      <w:pPr>
        <w:jc w:val="center"/>
      </w:pPr>
      <w:r>
        <w:rPr>
          <w:noProof/>
        </w:rPr>
        <w:drawing>
          <wp:inline distT="0" distB="0" distL="0" distR="0" wp14:anchorId="40F77C91" wp14:editId="45EFE0FC">
            <wp:extent cx="4346222" cy="4503623"/>
            <wp:effectExtent l="0" t="0" r="0" b="0"/>
            <wp:docPr id="10727098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31" cy="451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28E2" w14:textId="2F3E2EFD" w:rsidR="0015670D" w:rsidRDefault="0015670D" w:rsidP="0015670D">
      <w:r>
        <w:t>Este código es la implementación de la estrategia heurística que sigue la computadora para tomar decisiones en el juego.</w:t>
      </w:r>
    </w:p>
    <w:p w14:paraId="5488CCA0" w14:textId="6D8B78E6" w:rsidR="0015670D" w:rsidRDefault="0015670D" w:rsidP="00E91901">
      <w:pPr>
        <w:pStyle w:val="Ttulo3"/>
        <w:numPr>
          <w:ilvl w:val="0"/>
          <w:numId w:val="3"/>
        </w:numPr>
      </w:pPr>
      <w:r>
        <w:lastRenderedPageBreak/>
        <w:t>Ganar si es posible</w:t>
      </w:r>
    </w:p>
    <w:p w14:paraId="27568B40" w14:textId="77777777" w:rsidR="00E91901" w:rsidRDefault="00E91901" w:rsidP="00E91901">
      <w:pPr>
        <w:pStyle w:val="Prrafodelista"/>
        <w:numPr>
          <w:ilvl w:val="0"/>
          <w:numId w:val="4"/>
        </w:numPr>
      </w:pPr>
      <w:r>
        <w:t>La computadora recorre cada casilla del tablero.</w:t>
      </w:r>
    </w:p>
    <w:p w14:paraId="3E28D87D" w14:textId="77777777" w:rsidR="00E91901" w:rsidRDefault="00E91901" w:rsidP="00E91901">
      <w:pPr>
        <w:pStyle w:val="Prrafodelista"/>
        <w:numPr>
          <w:ilvl w:val="0"/>
          <w:numId w:val="4"/>
        </w:numPr>
      </w:pPr>
      <w:r>
        <w:t>Para cada casilla vacía (tablero[i][j] == " ") coloca temporalmente la ficha del jugador actual (jugador).</w:t>
      </w:r>
    </w:p>
    <w:p w14:paraId="4005FCC4" w14:textId="77777777" w:rsidR="00E91901" w:rsidRDefault="00E91901" w:rsidP="00E91901">
      <w:pPr>
        <w:pStyle w:val="Prrafodelista"/>
        <w:numPr>
          <w:ilvl w:val="0"/>
          <w:numId w:val="4"/>
        </w:numPr>
      </w:pPr>
      <w:r>
        <w:t>Luego verifica si al colocar esa ficha, el jugador actual ganaría el juego (</w:t>
      </w:r>
      <w:proofErr w:type="spellStart"/>
      <w:r w:rsidRPr="00E91901">
        <w:rPr>
          <w:rStyle w:val="CdigoCar"/>
          <w:sz w:val="22"/>
          <w:szCs w:val="22"/>
        </w:rPr>
        <w:t>verificarGanador</w:t>
      </w:r>
      <w:proofErr w:type="spellEnd"/>
      <w:r w:rsidRPr="00E91901">
        <w:rPr>
          <w:rStyle w:val="CdigoCar"/>
          <w:sz w:val="22"/>
          <w:szCs w:val="22"/>
        </w:rPr>
        <w:t>(jugador)</w:t>
      </w:r>
      <w:r>
        <w:t>).</w:t>
      </w:r>
    </w:p>
    <w:p w14:paraId="2586EEB5" w14:textId="40BEBE60" w:rsidR="00E91901" w:rsidRPr="00E91901" w:rsidRDefault="00E91901" w:rsidP="00E91901">
      <w:pPr>
        <w:pStyle w:val="Prrafodelista"/>
        <w:numPr>
          <w:ilvl w:val="0"/>
          <w:numId w:val="4"/>
        </w:numPr>
      </w:pPr>
      <w:r>
        <w:t>Si es así, la computadora devuelve la posición (i * 3) + j + 1, donde i y j son las coordenadas de la casilla en el tablero, y se suma 1 para obtener la posición en base 1.</w:t>
      </w:r>
    </w:p>
    <w:p w14:paraId="096D7454" w14:textId="49DC9149" w:rsidR="0015670D" w:rsidRDefault="0015670D" w:rsidP="00E91901">
      <w:pPr>
        <w:pStyle w:val="Ttulo3"/>
        <w:numPr>
          <w:ilvl w:val="0"/>
          <w:numId w:val="3"/>
        </w:numPr>
      </w:pPr>
      <w:r>
        <w:t>Bloquear al oponente si esta a punto de ganar</w:t>
      </w:r>
    </w:p>
    <w:p w14:paraId="11B02A30" w14:textId="77777777" w:rsidR="00E91901" w:rsidRDefault="00E91901" w:rsidP="00E91901">
      <w:pPr>
        <w:pStyle w:val="Prrafodelista"/>
        <w:numPr>
          <w:ilvl w:val="0"/>
          <w:numId w:val="5"/>
        </w:numPr>
      </w:pPr>
      <w:r>
        <w:t>Similar al paso anterior, la computadora recorre cada casilla del tablero.</w:t>
      </w:r>
    </w:p>
    <w:p w14:paraId="2E4F3899" w14:textId="77777777" w:rsidR="00E91901" w:rsidRDefault="00E91901" w:rsidP="00E91901">
      <w:pPr>
        <w:pStyle w:val="Prrafodelista"/>
        <w:numPr>
          <w:ilvl w:val="0"/>
          <w:numId w:val="5"/>
        </w:numPr>
      </w:pPr>
      <w:r>
        <w:t>Para cada casilla vacía (tablero[i][j] == " ") coloca temporalmente la ficha del oponente (oponente = "O" if jugador == "X" else "X").</w:t>
      </w:r>
    </w:p>
    <w:p w14:paraId="303B1229" w14:textId="77777777" w:rsidR="00E91901" w:rsidRDefault="00E91901" w:rsidP="00E91901">
      <w:pPr>
        <w:pStyle w:val="Prrafodelista"/>
        <w:numPr>
          <w:ilvl w:val="0"/>
          <w:numId w:val="5"/>
        </w:numPr>
      </w:pPr>
      <w:r>
        <w:t>Luego verifica si al colocar esa ficha, el oponente ganaría el juego (</w:t>
      </w:r>
      <w:proofErr w:type="spellStart"/>
      <w:r w:rsidRPr="00E91901">
        <w:rPr>
          <w:rStyle w:val="CdigoCar"/>
          <w:sz w:val="22"/>
          <w:szCs w:val="22"/>
        </w:rPr>
        <w:t>verificarGanador</w:t>
      </w:r>
      <w:proofErr w:type="spellEnd"/>
      <w:r w:rsidRPr="00E91901">
        <w:rPr>
          <w:rStyle w:val="CdigoCar"/>
          <w:sz w:val="22"/>
          <w:szCs w:val="22"/>
        </w:rPr>
        <w:t>(oponente)</w:t>
      </w:r>
      <w:r>
        <w:t>).</w:t>
      </w:r>
    </w:p>
    <w:p w14:paraId="0BF006CB" w14:textId="65347ACC" w:rsidR="00E91901" w:rsidRPr="00E91901" w:rsidRDefault="00E91901" w:rsidP="00E91901">
      <w:pPr>
        <w:pStyle w:val="Prrafodelista"/>
        <w:numPr>
          <w:ilvl w:val="0"/>
          <w:numId w:val="5"/>
        </w:numPr>
      </w:pPr>
      <w:r>
        <w:t>Si es así, la computadora devuelve la posición (i * 3) + j + 1, bloqueando al oponente de ganar en el siguiente turno.</w:t>
      </w:r>
    </w:p>
    <w:p w14:paraId="7EDED720" w14:textId="184D5D1E" w:rsidR="0015670D" w:rsidRDefault="00E91901" w:rsidP="00E91901">
      <w:pPr>
        <w:pStyle w:val="Ttulo3"/>
        <w:numPr>
          <w:ilvl w:val="0"/>
          <w:numId w:val="3"/>
        </w:numPr>
      </w:pPr>
      <w:r>
        <w:t>Si no se puede ganar ni bloquear, elegir una casilla aleatoria</w:t>
      </w:r>
    </w:p>
    <w:p w14:paraId="342C4FA7" w14:textId="0CA1FBA5" w:rsidR="00E91901" w:rsidRDefault="00E91901" w:rsidP="00E91901">
      <w:pPr>
        <w:pStyle w:val="Prrafodelista"/>
        <w:numPr>
          <w:ilvl w:val="0"/>
          <w:numId w:val="6"/>
        </w:numPr>
      </w:pPr>
      <w:r>
        <w:t xml:space="preserve">Si no hay posibilidad de ganar ni de bloquear al oponente, la computadora crea una lista de </w:t>
      </w:r>
      <w:r>
        <w:t>movimientos disponibles</w:t>
      </w:r>
      <w:r>
        <w:t>.</w:t>
      </w:r>
    </w:p>
    <w:p w14:paraId="22F8795C" w14:textId="77777777" w:rsidR="00E91901" w:rsidRDefault="00E91901" w:rsidP="00E91901">
      <w:pPr>
        <w:pStyle w:val="Prrafodelista"/>
        <w:numPr>
          <w:ilvl w:val="0"/>
          <w:numId w:val="6"/>
        </w:numPr>
      </w:pPr>
      <w:r>
        <w:t>Recorre nuevamente cada casilla del tablero.</w:t>
      </w:r>
    </w:p>
    <w:p w14:paraId="31548109" w14:textId="4F43454E" w:rsidR="00E91901" w:rsidRDefault="00E91901" w:rsidP="00E91901">
      <w:pPr>
        <w:pStyle w:val="Prrafodelista"/>
        <w:numPr>
          <w:ilvl w:val="0"/>
          <w:numId w:val="6"/>
        </w:numPr>
      </w:pPr>
      <w:r>
        <w:t xml:space="preserve">Para cada casilla vacía (tablero[i][j] == " ") agrega la posición (i * 3) + j + 1 a la lista de </w:t>
      </w:r>
      <w:r>
        <w:t>movimientos disponibles</w:t>
      </w:r>
      <w:r>
        <w:t>.</w:t>
      </w:r>
    </w:p>
    <w:p w14:paraId="7024FF64" w14:textId="11E6FC1B" w:rsidR="00E91901" w:rsidRDefault="00E91901" w:rsidP="00E91901">
      <w:pPr>
        <w:pStyle w:val="Prrafodelista"/>
        <w:numPr>
          <w:ilvl w:val="0"/>
          <w:numId w:val="6"/>
        </w:numPr>
      </w:pPr>
      <w:r>
        <w:t>Finalmente, la computadora elige aleatoriamente una posición de esta lista y devuelve esa posición como el movimiento que realizará.</w:t>
      </w:r>
    </w:p>
    <w:p w14:paraId="7A6C65CC" w14:textId="1861495C" w:rsidR="00E91901" w:rsidRDefault="00E91901" w:rsidP="00E91901">
      <w:pPr>
        <w:pStyle w:val="Ttulo1"/>
      </w:pPr>
      <w:r>
        <w:t>Pruebas</w:t>
      </w:r>
    </w:p>
    <w:p w14:paraId="504428D0" w14:textId="1D0077D4" w:rsidR="00E91901" w:rsidRDefault="00E91901" w:rsidP="00E91901">
      <w:pPr>
        <w:pStyle w:val="Ttulo2"/>
      </w:pPr>
      <w:r>
        <w:t>Humano vs Computadora</w:t>
      </w:r>
    </w:p>
    <w:p w14:paraId="762E7EB5" w14:textId="5B96FE61" w:rsidR="00E91901" w:rsidRDefault="00E91901" w:rsidP="00E91901">
      <w:r>
        <w:t>Se selecciona el modo:</w:t>
      </w:r>
    </w:p>
    <w:p w14:paraId="691BBDB2" w14:textId="07951E23" w:rsidR="00E91901" w:rsidRDefault="00E91901" w:rsidP="00E91901">
      <w:pPr>
        <w:jc w:val="center"/>
      </w:pPr>
      <w:r w:rsidRPr="00E91901">
        <w:drawing>
          <wp:inline distT="0" distB="0" distL="0" distR="0" wp14:anchorId="7EB1D6FD" wp14:editId="1DBE33C2">
            <wp:extent cx="2573867" cy="1650777"/>
            <wp:effectExtent l="0" t="0" r="0" b="6985"/>
            <wp:docPr id="18736819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8190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964" cy="16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CA96" w14:textId="4E30B254" w:rsidR="00E91901" w:rsidRDefault="00E91901" w:rsidP="00E91901">
      <w:r>
        <w:lastRenderedPageBreak/>
        <w:t>Se ingresa el nombre del jugador:</w:t>
      </w:r>
    </w:p>
    <w:p w14:paraId="6255876F" w14:textId="401F8629" w:rsidR="00E91901" w:rsidRDefault="00E91901" w:rsidP="00F44D9A">
      <w:pPr>
        <w:jc w:val="center"/>
      </w:pPr>
      <w:r w:rsidRPr="00E91901">
        <w:drawing>
          <wp:inline distT="0" distB="0" distL="0" distR="0" wp14:anchorId="146A9EA6" wp14:editId="59551248">
            <wp:extent cx="3658111" cy="1362265"/>
            <wp:effectExtent l="0" t="0" r="0" b="9525"/>
            <wp:docPr id="5732338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3389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9527" w14:textId="5FFCCC7D" w:rsidR="00E91901" w:rsidRDefault="00E91901" w:rsidP="00E91901">
      <w:r>
        <w:t>Se muestran las instrucciones del juego:</w:t>
      </w:r>
    </w:p>
    <w:p w14:paraId="5D12CFE6" w14:textId="3FD9A9B9" w:rsidR="00E91901" w:rsidRDefault="00E91901" w:rsidP="00F44D9A">
      <w:pPr>
        <w:jc w:val="center"/>
      </w:pPr>
      <w:r w:rsidRPr="00E91901">
        <w:drawing>
          <wp:inline distT="0" distB="0" distL="0" distR="0" wp14:anchorId="1C50EA09" wp14:editId="672F2E37">
            <wp:extent cx="3534268" cy="3505689"/>
            <wp:effectExtent l="0" t="0" r="9525" b="0"/>
            <wp:docPr id="15067854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8542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DDEB" w14:textId="7055192E" w:rsidR="00E91901" w:rsidRDefault="00E91901" w:rsidP="00E91901">
      <w:r>
        <w:t>Seleccionamos la casilla donde queramos comenzar</w:t>
      </w:r>
    </w:p>
    <w:p w14:paraId="12567A08" w14:textId="556677DF" w:rsidR="00E91901" w:rsidRDefault="00E91901" w:rsidP="00F44D9A">
      <w:pPr>
        <w:jc w:val="center"/>
      </w:pPr>
      <w:r w:rsidRPr="00E91901">
        <w:lastRenderedPageBreak/>
        <w:drawing>
          <wp:inline distT="0" distB="0" distL="0" distR="0" wp14:anchorId="57118372" wp14:editId="55EC99A9">
            <wp:extent cx="3867690" cy="2743583"/>
            <wp:effectExtent l="0" t="0" r="0" b="0"/>
            <wp:docPr id="150151749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1749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1497" w14:textId="0B774E7B" w:rsidR="00E91901" w:rsidRDefault="00E91901" w:rsidP="00E91901">
      <w:r>
        <w:t>Como no hay posibilidades de que la computadora me bloquee o de ganar, la computadora seleccionara una casilla aleatoriamente, y seleccionamos la casilla 3 para intentar ganar:</w:t>
      </w:r>
    </w:p>
    <w:p w14:paraId="52E7E258" w14:textId="40F95152" w:rsidR="00E91901" w:rsidRDefault="00E91901" w:rsidP="00F44D9A">
      <w:pPr>
        <w:jc w:val="center"/>
      </w:pPr>
      <w:r w:rsidRPr="00E91901">
        <w:drawing>
          <wp:inline distT="0" distB="0" distL="0" distR="0" wp14:anchorId="37B18158" wp14:editId="2FBBDC8B">
            <wp:extent cx="3896269" cy="2353003"/>
            <wp:effectExtent l="0" t="0" r="9525" b="0"/>
            <wp:docPr id="17260130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13024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ED61" w14:textId="3AAFF9C5" w:rsidR="00E91901" w:rsidRDefault="00E91901" w:rsidP="00E91901">
      <w:r>
        <w:t>Como ya había posibilidad de ganar, la computadora nos bloquea la jugada y ahora nosotros debemos seleccionar la casilla 4:</w:t>
      </w:r>
    </w:p>
    <w:p w14:paraId="09A5EAF0" w14:textId="6CE3FD5B" w:rsidR="00E91901" w:rsidRDefault="00E91901" w:rsidP="00F44D9A">
      <w:pPr>
        <w:jc w:val="center"/>
      </w:pPr>
      <w:r w:rsidRPr="00E91901">
        <w:lastRenderedPageBreak/>
        <w:drawing>
          <wp:inline distT="0" distB="0" distL="0" distR="0" wp14:anchorId="017B85AC" wp14:editId="7AC3C377">
            <wp:extent cx="3915321" cy="2400635"/>
            <wp:effectExtent l="0" t="0" r="9525" b="0"/>
            <wp:docPr id="232740499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40499" name="Imagen 1" descr="Diagram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347E" w14:textId="37214400" w:rsidR="00E91901" w:rsidRDefault="00E91901" w:rsidP="00E91901">
      <w:r>
        <w:t>Como al seleccionar la casilla 4 tenemos la oportunidad de ganar, la computadora nos vuelve a bloquear la jugada, seleccionaremos la casilla 8 para intentar ganar la última vez</w:t>
      </w:r>
    </w:p>
    <w:p w14:paraId="10266ACF" w14:textId="1FD9BD00" w:rsidR="00E91901" w:rsidRDefault="00E91901" w:rsidP="00F44D9A">
      <w:pPr>
        <w:jc w:val="center"/>
      </w:pPr>
      <w:r w:rsidRPr="00E91901">
        <w:drawing>
          <wp:inline distT="0" distB="0" distL="0" distR="0" wp14:anchorId="7F346EC1" wp14:editId="1989E670">
            <wp:extent cx="3743847" cy="2305372"/>
            <wp:effectExtent l="0" t="0" r="0" b="0"/>
            <wp:docPr id="543958628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58628" name="Imagen 1" descr="Gráfic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F82C" w14:textId="06AF61C2" w:rsidR="00E91901" w:rsidRDefault="00E91901" w:rsidP="00E91901">
      <w:r>
        <w:t>Como ya lo habíamos dicho, la computadora nos vuelve a bloquear la jugada y el juego ha finalizado con un empate</w:t>
      </w:r>
    </w:p>
    <w:p w14:paraId="45902073" w14:textId="5F11169A" w:rsidR="00E91901" w:rsidRDefault="00E91901" w:rsidP="00F44D9A">
      <w:pPr>
        <w:jc w:val="center"/>
      </w:pPr>
      <w:r w:rsidRPr="00E91901">
        <w:lastRenderedPageBreak/>
        <w:drawing>
          <wp:inline distT="0" distB="0" distL="0" distR="0" wp14:anchorId="2D9CFCB8" wp14:editId="7A97F276">
            <wp:extent cx="4020111" cy="2257740"/>
            <wp:effectExtent l="0" t="0" r="0" b="9525"/>
            <wp:docPr id="1781360190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60190" name="Imagen 1" descr="Diagram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7F5E" w14:textId="283343D5" w:rsidR="00F44D9A" w:rsidRDefault="00F44D9A" w:rsidP="00F44D9A">
      <w:pPr>
        <w:jc w:val="center"/>
      </w:pPr>
      <w:r w:rsidRPr="00F44D9A">
        <w:drawing>
          <wp:inline distT="0" distB="0" distL="0" distR="0" wp14:anchorId="51BE03DE" wp14:editId="01A72C0D">
            <wp:extent cx="3734321" cy="1019317"/>
            <wp:effectExtent l="0" t="0" r="0" b="9525"/>
            <wp:docPr id="199225317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3178" name="Imagen 1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B6CC" w14:textId="44FF3856" w:rsidR="00F44D9A" w:rsidRDefault="00F44D9A" w:rsidP="00E91901">
      <w:r>
        <w:t>El modo de Computadora vs Computadora es igual, pero se intentarán bloquear entre ellas o intentarán ganar.</w:t>
      </w:r>
    </w:p>
    <w:p w14:paraId="204FDB29" w14:textId="0DDF905F" w:rsidR="00F44D9A" w:rsidRDefault="00F44D9A" w:rsidP="00F44D9A">
      <w:pPr>
        <w:jc w:val="center"/>
      </w:pPr>
      <w:r w:rsidRPr="00F44D9A">
        <w:drawing>
          <wp:inline distT="0" distB="0" distL="0" distR="0" wp14:anchorId="54B24C46" wp14:editId="5725095F">
            <wp:extent cx="3429479" cy="2524477"/>
            <wp:effectExtent l="0" t="0" r="0" b="0"/>
            <wp:docPr id="191514127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41278" name="Imagen 1" descr="Imagen que contiene 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84CB" w14:textId="67ECC57D" w:rsidR="00F44D9A" w:rsidRPr="00E91901" w:rsidRDefault="00F44D9A" w:rsidP="00F44D9A">
      <w:pPr>
        <w:jc w:val="center"/>
      </w:pPr>
      <w:r w:rsidRPr="00F44D9A">
        <w:lastRenderedPageBreak/>
        <w:drawing>
          <wp:inline distT="0" distB="0" distL="0" distR="0" wp14:anchorId="01613BAF" wp14:editId="0A3B51F0">
            <wp:extent cx="3658111" cy="1476581"/>
            <wp:effectExtent l="0" t="0" r="0" b="9525"/>
            <wp:docPr id="135307672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76720" name="Imagen 1" descr="Imagen que contiene 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D9A" w:rsidRPr="00E91901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75139" w14:textId="77777777" w:rsidR="00455603" w:rsidRDefault="00455603" w:rsidP="00D335E1">
      <w:pPr>
        <w:spacing w:after="0" w:line="240" w:lineRule="auto"/>
      </w:pPr>
      <w:r>
        <w:separator/>
      </w:r>
    </w:p>
  </w:endnote>
  <w:endnote w:type="continuationSeparator" w:id="0">
    <w:p w14:paraId="13FE17B0" w14:textId="77777777" w:rsidR="00455603" w:rsidRDefault="00455603" w:rsidP="00D3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2733369"/>
      <w:docPartObj>
        <w:docPartGallery w:val="Page Numbers (Bottom of Page)"/>
        <w:docPartUnique/>
      </w:docPartObj>
    </w:sdtPr>
    <w:sdtContent>
      <w:p w14:paraId="535022FE" w14:textId="77777777" w:rsidR="005F708A" w:rsidRDefault="005F70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45B4D07" w14:textId="77777777" w:rsidR="005F708A" w:rsidRDefault="005F7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4C45E" w14:textId="77777777" w:rsidR="00455603" w:rsidRDefault="00455603" w:rsidP="00D335E1">
      <w:pPr>
        <w:spacing w:after="0" w:line="240" w:lineRule="auto"/>
      </w:pPr>
      <w:r>
        <w:separator/>
      </w:r>
    </w:p>
  </w:footnote>
  <w:footnote w:type="continuationSeparator" w:id="0">
    <w:p w14:paraId="2417386C" w14:textId="77777777" w:rsidR="00455603" w:rsidRDefault="00455603" w:rsidP="00D33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BFFB6" w14:textId="77777777" w:rsidR="00D335E1" w:rsidRPr="00E52B1C" w:rsidRDefault="009E7DA4" w:rsidP="00E52B1C">
    <w:pPr>
      <w:pStyle w:val="Encabezado"/>
      <w:tabs>
        <w:tab w:val="clear" w:pos="4419"/>
        <w:tab w:val="left" w:pos="1843"/>
        <w:tab w:val="left" w:pos="4253"/>
        <w:tab w:val="left" w:pos="4536"/>
      </w:tabs>
      <w:jc w:val="center"/>
      <w:rPr>
        <w:rFonts w:cs="Arial"/>
        <w:b/>
        <w:bCs/>
        <w:sz w:val="28"/>
        <w:szCs w:val="28"/>
      </w:rPr>
    </w:pPr>
    <w:r w:rsidRPr="00E52B1C">
      <w:rPr>
        <w:noProof/>
      </w:rPr>
      <w:drawing>
        <wp:anchor distT="0" distB="0" distL="114300" distR="114300" simplePos="0" relativeHeight="251661312" behindDoc="0" locked="0" layoutInCell="1" allowOverlap="1" wp14:anchorId="018C804D" wp14:editId="0622B24A">
          <wp:simplePos x="0" y="0"/>
          <wp:positionH relativeFrom="margin">
            <wp:posOffset>5301615</wp:posOffset>
          </wp:positionH>
          <wp:positionV relativeFrom="margin">
            <wp:posOffset>-1163141</wp:posOffset>
          </wp:positionV>
          <wp:extent cx="1140460" cy="869950"/>
          <wp:effectExtent l="0" t="0" r="2540" b="6350"/>
          <wp:wrapSquare wrapText="bothSides"/>
          <wp:docPr id="1" name="Imagen 1" descr="Historia &amp;amp; Escudo -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storia &amp;amp; Escudo -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46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2B1C">
      <w:rPr>
        <w:noProof/>
      </w:rPr>
      <w:drawing>
        <wp:anchor distT="0" distB="0" distL="114300" distR="114300" simplePos="0" relativeHeight="251659264" behindDoc="0" locked="0" layoutInCell="1" allowOverlap="1" wp14:anchorId="7C1E69B7" wp14:editId="35CA9CF5">
          <wp:simplePos x="0" y="0"/>
          <wp:positionH relativeFrom="page">
            <wp:align>left</wp:align>
          </wp:positionH>
          <wp:positionV relativeFrom="margin">
            <wp:posOffset>-1282571</wp:posOffset>
          </wp:positionV>
          <wp:extent cx="1421765" cy="1009650"/>
          <wp:effectExtent l="0" t="0" r="0" b="0"/>
          <wp:wrapSquare wrapText="bothSides"/>
          <wp:docPr id="2" name="Imagen 2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5E1" w:rsidRPr="00E52B1C">
      <w:rPr>
        <w:rFonts w:cs="Arial"/>
        <w:b/>
        <w:bCs/>
        <w:sz w:val="28"/>
        <w:szCs w:val="28"/>
      </w:rPr>
      <w:t>INSTITUTO POLITECNICO NACIONAL</w:t>
    </w:r>
  </w:p>
  <w:p w14:paraId="633DEBB7" w14:textId="77777777" w:rsidR="00D335E1" w:rsidRPr="00E52B1C" w:rsidRDefault="00D335E1" w:rsidP="00E52B1C">
    <w:pPr>
      <w:pStyle w:val="Encabezado"/>
      <w:jc w:val="center"/>
      <w:rPr>
        <w:rFonts w:cs="Arial"/>
        <w:b/>
        <w:bCs/>
        <w:sz w:val="24"/>
        <w:szCs w:val="24"/>
      </w:rPr>
    </w:pPr>
    <w:r w:rsidRPr="00E52B1C">
      <w:rPr>
        <w:rFonts w:cs="Arial"/>
        <w:b/>
        <w:bCs/>
        <w:sz w:val="24"/>
        <w:szCs w:val="24"/>
      </w:rPr>
      <w:t>ESCUELA SUPERIOR DE CÓMPUTO</w:t>
    </w:r>
  </w:p>
  <w:p w14:paraId="5988BC65" w14:textId="77777777" w:rsidR="00D335E1" w:rsidRDefault="007A203D" w:rsidP="00E52B1C">
    <w:pPr>
      <w:pStyle w:val="Encabezado"/>
      <w:jc w:val="center"/>
      <w:rPr>
        <w:rFonts w:cs="Arial"/>
        <w:sz w:val="24"/>
        <w:szCs w:val="24"/>
      </w:rPr>
    </w:pPr>
    <w:r w:rsidRPr="00E52B1C">
      <w:rPr>
        <w:rFonts w:cs="Arial"/>
        <w:b/>
        <w:bCs/>
        <w:sz w:val="24"/>
        <w:szCs w:val="24"/>
      </w:rPr>
      <w:t>NOMBRE:</w:t>
    </w:r>
    <w:r w:rsidRPr="00E52B1C">
      <w:rPr>
        <w:rFonts w:cs="Arial"/>
        <w:sz w:val="24"/>
        <w:szCs w:val="24"/>
      </w:rPr>
      <w:t xml:space="preserve"> Cerda García Gustavo</w:t>
    </w:r>
  </w:p>
  <w:p w14:paraId="6DB064A0" w14:textId="5245B2E6" w:rsidR="009E7DA4" w:rsidRDefault="009E7DA4" w:rsidP="00E52B1C">
    <w:pPr>
      <w:pStyle w:val="Encabezado"/>
      <w:jc w:val="center"/>
      <w:rPr>
        <w:rFonts w:cs="Arial"/>
        <w:sz w:val="24"/>
        <w:szCs w:val="24"/>
      </w:rPr>
    </w:pPr>
    <w:r w:rsidRPr="009E7DA4">
      <w:rPr>
        <w:rFonts w:cs="Arial"/>
        <w:b/>
        <w:bCs/>
        <w:sz w:val="24"/>
        <w:szCs w:val="24"/>
      </w:rPr>
      <w:t>Materia</w:t>
    </w:r>
    <w:r>
      <w:rPr>
        <w:rFonts w:cs="Arial"/>
        <w:sz w:val="24"/>
        <w:szCs w:val="24"/>
      </w:rPr>
      <w:t>:</w:t>
    </w:r>
    <w:r w:rsidR="0015670D">
      <w:rPr>
        <w:rFonts w:cs="Arial"/>
        <w:sz w:val="24"/>
        <w:szCs w:val="24"/>
      </w:rPr>
      <w:t xml:space="preserve"> Inteligencia Artificial</w:t>
    </w:r>
  </w:p>
  <w:p w14:paraId="23114A95" w14:textId="77777777" w:rsidR="00902708" w:rsidRDefault="00902708" w:rsidP="00E52B1C">
    <w:pPr>
      <w:pStyle w:val="Encabezado"/>
      <w:jc w:val="center"/>
      <w:rPr>
        <w:rFonts w:cs="Arial"/>
        <w:sz w:val="24"/>
        <w:szCs w:val="24"/>
      </w:rPr>
    </w:pPr>
  </w:p>
  <w:p w14:paraId="696704BA" w14:textId="77777777" w:rsidR="00902708" w:rsidRPr="00E52B1C" w:rsidRDefault="00902708" w:rsidP="00E52B1C">
    <w:pPr>
      <w:pStyle w:val="Encabezado"/>
      <w:jc w:val="center"/>
      <w:rPr>
        <w:rFonts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46B92"/>
    <w:multiLevelType w:val="hybridMultilevel"/>
    <w:tmpl w:val="40543B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0D46"/>
    <w:multiLevelType w:val="hybridMultilevel"/>
    <w:tmpl w:val="BF56E192"/>
    <w:lvl w:ilvl="0" w:tplc="119CD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D7A2A"/>
    <w:multiLevelType w:val="hybridMultilevel"/>
    <w:tmpl w:val="DC52E180"/>
    <w:lvl w:ilvl="0" w:tplc="119CD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13A99"/>
    <w:multiLevelType w:val="hybridMultilevel"/>
    <w:tmpl w:val="63FAE054"/>
    <w:lvl w:ilvl="0" w:tplc="119CD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94C5E"/>
    <w:multiLevelType w:val="hybridMultilevel"/>
    <w:tmpl w:val="F23477B6"/>
    <w:lvl w:ilvl="0" w:tplc="119CD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33A72"/>
    <w:multiLevelType w:val="hybridMultilevel"/>
    <w:tmpl w:val="023277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494577">
    <w:abstractNumId w:val="2"/>
  </w:num>
  <w:num w:numId="2" w16cid:durableId="1043865398">
    <w:abstractNumId w:val="5"/>
  </w:num>
  <w:num w:numId="3" w16cid:durableId="1649703437">
    <w:abstractNumId w:val="0"/>
  </w:num>
  <w:num w:numId="4" w16cid:durableId="946960844">
    <w:abstractNumId w:val="3"/>
  </w:num>
  <w:num w:numId="5" w16cid:durableId="200678833">
    <w:abstractNumId w:val="1"/>
  </w:num>
  <w:num w:numId="6" w16cid:durableId="443577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0D"/>
    <w:rsid w:val="000A6490"/>
    <w:rsid w:val="0015670D"/>
    <w:rsid w:val="001E5926"/>
    <w:rsid w:val="002F23EE"/>
    <w:rsid w:val="00455603"/>
    <w:rsid w:val="004574EA"/>
    <w:rsid w:val="005F708A"/>
    <w:rsid w:val="007061D4"/>
    <w:rsid w:val="007A203D"/>
    <w:rsid w:val="00902708"/>
    <w:rsid w:val="00930D8A"/>
    <w:rsid w:val="0094572B"/>
    <w:rsid w:val="009E7DA4"/>
    <w:rsid w:val="00AC55CF"/>
    <w:rsid w:val="00CC53C7"/>
    <w:rsid w:val="00D335E1"/>
    <w:rsid w:val="00E52B1C"/>
    <w:rsid w:val="00E91901"/>
    <w:rsid w:val="00F4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1E22B"/>
  <w15:chartTrackingRefBased/>
  <w15:docId w15:val="{0947C01B-D4FC-40DB-A6B8-A7B4CE53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8A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"/>
    <w:uiPriority w:val="9"/>
    <w:qFormat/>
    <w:rsid w:val="005F708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901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90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1E592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59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E1"/>
  </w:style>
  <w:style w:type="paragraph" w:styleId="Piedepgina">
    <w:name w:val="footer"/>
    <w:basedOn w:val="Normal"/>
    <w:link w:val="Piedepgina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E1"/>
  </w:style>
  <w:style w:type="character" w:customStyle="1" w:styleId="Ttulo1Car">
    <w:name w:val="Título 1 Car"/>
    <w:basedOn w:val="Fuentedeprrafopredeter"/>
    <w:link w:val="Ttulo1"/>
    <w:uiPriority w:val="9"/>
    <w:rsid w:val="005F708A"/>
    <w:rPr>
      <w:rFonts w:ascii="Montserrat" w:eastAsiaTheme="majorEastAsia" w:hAnsi="Montserrat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1901"/>
    <w:rPr>
      <w:rFonts w:ascii="Montserrat" w:eastAsiaTheme="majorEastAsia" w:hAnsi="Montserrat" w:cstheme="majorBidi"/>
      <w:b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F708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08A"/>
    <w:rPr>
      <w:rFonts w:ascii="Montserrat" w:eastAsiaTheme="majorEastAsia" w:hAnsi="Montserrat" w:cstheme="majorBidi"/>
      <w:b/>
      <w:spacing w:val="-10"/>
      <w:kern w:val="28"/>
      <w:sz w:val="32"/>
      <w:szCs w:val="56"/>
    </w:rPr>
  </w:style>
  <w:style w:type="character" w:styleId="Textoennegrita">
    <w:name w:val="Strong"/>
    <w:basedOn w:val="Fuentedeprrafopredeter"/>
    <w:uiPriority w:val="22"/>
    <w:qFormat/>
    <w:rsid w:val="005F708A"/>
    <w:rPr>
      <w:b/>
      <w:bCs/>
    </w:rPr>
  </w:style>
  <w:style w:type="paragraph" w:customStyle="1" w:styleId="Cdigo">
    <w:name w:val="Código"/>
    <w:basedOn w:val="Ttulo2"/>
    <w:link w:val="CdigoCar"/>
    <w:qFormat/>
    <w:rsid w:val="0015670D"/>
    <w:rPr>
      <w:rFonts w:ascii="Cascadia Code" w:hAnsi="Cascadia Code"/>
      <w:b w:val="0"/>
      <w:color w:val="44546A" w:themeColor="text2"/>
    </w:rPr>
  </w:style>
  <w:style w:type="character" w:customStyle="1" w:styleId="CdigoCar">
    <w:name w:val="Código Car"/>
    <w:basedOn w:val="Ttulo2Car"/>
    <w:link w:val="Cdigo"/>
    <w:rsid w:val="0015670D"/>
    <w:rPr>
      <w:rFonts w:ascii="Cascadia Code" w:eastAsiaTheme="majorEastAsia" w:hAnsi="Cascadia Code" w:cstheme="majorBidi"/>
      <w:b w:val="0"/>
      <w:color w:val="44546A" w:themeColor="text2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91901"/>
    <w:rPr>
      <w:rFonts w:ascii="Montserrat" w:eastAsiaTheme="majorEastAsia" w:hAnsi="Montserrat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\Documents\Plantillas%20personalizadas%20de%20Office\PlantillaESCOM-SP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PlantillaESCOM-SP.dotx</Template>
  <TotalTime>533</TotalTime>
  <Pages>7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Gustavo Cerda Garcia</cp:lastModifiedBy>
  <cp:revision>1</cp:revision>
  <dcterms:created xsi:type="dcterms:W3CDTF">2024-04-16T20:15:00Z</dcterms:created>
  <dcterms:modified xsi:type="dcterms:W3CDTF">2024-04-17T05:08:00Z</dcterms:modified>
</cp:coreProperties>
</file>