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37C92" w14:textId="77777777" w:rsidR="002A6E93" w:rsidRPr="002A6E93" w:rsidRDefault="002A6E93" w:rsidP="002A6E93">
      <w:pPr>
        <w:pStyle w:val="Ttulo"/>
      </w:pPr>
      <w:r w:rsidRPr="002A6E93">
        <w:t xml:space="preserve">Ejercicio de Laboratorio 11. </w:t>
      </w:r>
      <w:r w:rsidRPr="002A6E93">
        <w:rPr>
          <w:b w:val="0"/>
          <w:bCs/>
        </w:rPr>
        <w:t>Clasificadores 1-NN y K-NN</w:t>
      </w:r>
      <w:r>
        <w:rPr>
          <w:b w:val="0"/>
          <w:bCs/>
        </w:rPr>
        <w:br/>
      </w:r>
    </w:p>
    <w:tbl>
      <w:tblPr>
        <w:tblStyle w:val="Tablaconcuadrcula"/>
        <w:tblW w:w="10206" w:type="dxa"/>
        <w:tblInd w:w="-567" w:type="dxa"/>
        <w:tblLook w:val="04A0" w:firstRow="1" w:lastRow="0" w:firstColumn="1" w:lastColumn="0" w:noHBand="0" w:noVBand="1"/>
      </w:tblPr>
      <w:tblGrid>
        <w:gridCol w:w="2167"/>
        <w:gridCol w:w="1941"/>
        <w:gridCol w:w="1960"/>
        <w:gridCol w:w="1959"/>
        <w:gridCol w:w="2179"/>
      </w:tblGrid>
      <w:tr w:rsidR="002A6E93" w14:paraId="1F93902B" w14:textId="77777777" w:rsidTr="0083147B">
        <w:trPr>
          <w:trHeight w:val="521"/>
        </w:trPr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49A830" w14:textId="77777777" w:rsidR="002A6E93" w:rsidRPr="002A6E93" w:rsidRDefault="002A6E93" w:rsidP="002A6E9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9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60E1B" w14:textId="77777777" w:rsidR="002A6E93" w:rsidRPr="002A6E93" w:rsidRDefault="002A6E93" w:rsidP="002A6E93">
            <w:pPr>
              <w:jc w:val="center"/>
              <w:rPr>
                <w:b/>
                <w:bCs/>
              </w:rPr>
            </w:pPr>
          </w:p>
        </w:tc>
        <w:tc>
          <w:tcPr>
            <w:tcW w:w="4138" w:type="dxa"/>
            <w:gridSpan w:val="2"/>
            <w:tcBorders>
              <w:left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67180563" w14:textId="14F3A130" w:rsidR="002A6E93" w:rsidRPr="002A6E93" w:rsidRDefault="002A6E93" w:rsidP="002A6E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 = </w:t>
            </w:r>
            <w:r w:rsidR="007C5478">
              <w:rPr>
                <w:b/>
                <w:bCs/>
              </w:rPr>
              <w:t>5</w:t>
            </w:r>
          </w:p>
        </w:tc>
      </w:tr>
      <w:tr w:rsidR="002A6E93" w14:paraId="40A333DD" w14:textId="77777777" w:rsidTr="0083147B">
        <w:trPr>
          <w:trHeight w:val="597"/>
        </w:trPr>
        <w:tc>
          <w:tcPr>
            <w:tcW w:w="2167" w:type="dxa"/>
            <w:vMerge w:val="restart"/>
            <w:tcBorders>
              <w:top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1E2930E7" w14:textId="4A0319D3" w:rsidR="002A6E93" w:rsidRPr="002A6E93" w:rsidRDefault="002A6E93" w:rsidP="002A6E93">
            <w:pPr>
              <w:jc w:val="center"/>
              <w:rPr>
                <w:b/>
                <w:bCs/>
              </w:rPr>
            </w:pPr>
            <w:r w:rsidRPr="002A6E93">
              <w:rPr>
                <w:b/>
                <w:bCs/>
                <w:sz w:val="28"/>
                <w:szCs w:val="28"/>
              </w:rPr>
              <w:t>DataSet</w:t>
            </w:r>
          </w:p>
        </w:tc>
        <w:tc>
          <w:tcPr>
            <w:tcW w:w="3901" w:type="dxa"/>
            <w:gridSpan w:val="2"/>
            <w:tcBorders>
              <w:top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6BAE081B" w14:textId="18E117D4" w:rsidR="002A6E93" w:rsidRPr="002A6E93" w:rsidRDefault="002A6E93" w:rsidP="002A6E93">
            <w:pPr>
              <w:jc w:val="center"/>
              <w:rPr>
                <w:b/>
                <w:bCs/>
              </w:rPr>
            </w:pPr>
            <w:r w:rsidRPr="002A6E93">
              <w:rPr>
                <w:b/>
                <w:bCs/>
              </w:rPr>
              <w:t>Clasificador 1-NN</w:t>
            </w:r>
          </w:p>
        </w:tc>
        <w:tc>
          <w:tcPr>
            <w:tcW w:w="4138" w:type="dxa"/>
            <w:gridSpan w:val="2"/>
            <w:shd w:val="clear" w:color="auto" w:fill="767171" w:themeFill="background2" w:themeFillShade="80"/>
            <w:vAlign w:val="center"/>
          </w:tcPr>
          <w:p w14:paraId="75F7DB41" w14:textId="0B73488C" w:rsidR="002A6E93" w:rsidRPr="002A6E93" w:rsidRDefault="002A6E93" w:rsidP="002A6E93">
            <w:pPr>
              <w:jc w:val="center"/>
              <w:rPr>
                <w:b/>
                <w:bCs/>
              </w:rPr>
            </w:pPr>
            <w:r w:rsidRPr="002A6E93">
              <w:rPr>
                <w:b/>
                <w:bCs/>
              </w:rPr>
              <w:t>Clasificador K-NN</w:t>
            </w:r>
          </w:p>
        </w:tc>
      </w:tr>
      <w:tr w:rsidR="00D716F7" w14:paraId="1592EB0A" w14:textId="77777777" w:rsidTr="0083147B">
        <w:trPr>
          <w:trHeight w:val="651"/>
        </w:trPr>
        <w:tc>
          <w:tcPr>
            <w:tcW w:w="2167" w:type="dxa"/>
            <w:vMerge/>
            <w:shd w:val="clear" w:color="auto" w:fill="767171" w:themeFill="background2" w:themeFillShade="80"/>
            <w:vAlign w:val="center"/>
          </w:tcPr>
          <w:p w14:paraId="50098AD0" w14:textId="17D04A8A" w:rsidR="002A6E93" w:rsidRDefault="002A6E93" w:rsidP="002A6E93">
            <w:pPr>
              <w:jc w:val="center"/>
            </w:pPr>
          </w:p>
        </w:tc>
        <w:tc>
          <w:tcPr>
            <w:tcW w:w="1941" w:type="dxa"/>
            <w:shd w:val="clear" w:color="auto" w:fill="323E4F" w:themeFill="text2" w:themeFillShade="BF"/>
            <w:vAlign w:val="center"/>
          </w:tcPr>
          <w:p w14:paraId="191F2C20" w14:textId="0EA6401F" w:rsidR="002A6E93" w:rsidRPr="002A6E93" w:rsidRDefault="002A6E93" w:rsidP="002A6E93">
            <w:pPr>
              <w:jc w:val="center"/>
              <w:rPr>
                <w:b/>
                <w:bCs/>
                <w:sz w:val="20"/>
                <w:szCs w:val="20"/>
              </w:rPr>
            </w:pPr>
            <w:r w:rsidRPr="00D716F7">
              <w:rPr>
                <w:b/>
                <w:bCs/>
                <w:color w:val="FFFFFF" w:themeColor="background1"/>
                <w:sz w:val="20"/>
                <w:szCs w:val="20"/>
              </w:rPr>
              <w:t>Hold Out 70/30</w:t>
            </w:r>
          </w:p>
        </w:tc>
        <w:tc>
          <w:tcPr>
            <w:tcW w:w="1960" w:type="dxa"/>
            <w:shd w:val="clear" w:color="auto" w:fill="538135" w:themeFill="accent6" w:themeFillShade="BF"/>
            <w:vAlign w:val="center"/>
          </w:tcPr>
          <w:p w14:paraId="5BEC83F1" w14:textId="1AFD95EA" w:rsidR="002A6E93" w:rsidRPr="002A6E93" w:rsidRDefault="002A6E93" w:rsidP="002A6E93">
            <w:pPr>
              <w:jc w:val="center"/>
              <w:rPr>
                <w:b/>
                <w:bCs/>
                <w:sz w:val="20"/>
                <w:szCs w:val="20"/>
              </w:rPr>
            </w:pPr>
            <w:r w:rsidRPr="002A6E93">
              <w:rPr>
                <w:b/>
                <w:bCs/>
                <w:sz w:val="20"/>
                <w:szCs w:val="20"/>
              </w:rPr>
              <w:t>10-Fold-Cross-Validation</w:t>
            </w:r>
          </w:p>
        </w:tc>
        <w:tc>
          <w:tcPr>
            <w:tcW w:w="1959" w:type="dxa"/>
            <w:shd w:val="clear" w:color="auto" w:fill="323E4F" w:themeFill="text2" w:themeFillShade="BF"/>
            <w:vAlign w:val="center"/>
          </w:tcPr>
          <w:p w14:paraId="1B8E96DC" w14:textId="5745B033" w:rsidR="002A6E93" w:rsidRPr="00D716F7" w:rsidRDefault="002A6E93" w:rsidP="002A6E9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D716F7">
              <w:rPr>
                <w:b/>
                <w:bCs/>
                <w:color w:val="FFFFFF" w:themeColor="background1"/>
                <w:sz w:val="20"/>
                <w:szCs w:val="20"/>
              </w:rPr>
              <w:t>Hold Out 70/30</w:t>
            </w:r>
          </w:p>
        </w:tc>
        <w:tc>
          <w:tcPr>
            <w:tcW w:w="2179" w:type="dxa"/>
            <w:shd w:val="clear" w:color="auto" w:fill="538135" w:themeFill="accent6" w:themeFillShade="BF"/>
            <w:vAlign w:val="center"/>
          </w:tcPr>
          <w:p w14:paraId="483E3563" w14:textId="278585BF" w:rsidR="002A6E93" w:rsidRPr="002A6E93" w:rsidRDefault="002A6E93" w:rsidP="002A6E93">
            <w:pPr>
              <w:jc w:val="center"/>
              <w:rPr>
                <w:sz w:val="20"/>
                <w:szCs w:val="20"/>
              </w:rPr>
            </w:pPr>
            <w:r w:rsidRPr="002A6E93">
              <w:rPr>
                <w:b/>
                <w:bCs/>
                <w:sz w:val="20"/>
                <w:szCs w:val="20"/>
              </w:rPr>
              <w:t>10-Fold-Cross-Validation</w:t>
            </w:r>
          </w:p>
        </w:tc>
      </w:tr>
      <w:tr w:rsidR="00D716F7" w14:paraId="689C2078" w14:textId="77777777" w:rsidTr="0083147B">
        <w:trPr>
          <w:trHeight w:val="1374"/>
        </w:trPr>
        <w:tc>
          <w:tcPr>
            <w:tcW w:w="2167" w:type="dxa"/>
            <w:shd w:val="clear" w:color="auto" w:fill="767171" w:themeFill="background2" w:themeFillShade="80"/>
            <w:vAlign w:val="center"/>
          </w:tcPr>
          <w:p w14:paraId="404F8A77" w14:textId="73B23E67" w:rsidR="002A6E93" w:rsidRPr="0083147B" w:rsidRDefault="002A6E93" w:rsidP="002A6E93">
            <w:pPr>
              <w:jc w:val="center"/>
              <w:rPr>
                <w:b/>
                <w:bCs/>
                <w:sz w:val="20"/>
                <w:szCs w:val="20"/>
              </w:rPr>
            </w:pPr>
            <w:r w:rsidRPr="0083147B">
              <w:rPr>
                <w:b/>
                <w:bCs/>
                <w:sz w:val="20"/>
                <w:szCs w:val="20"/>
              </w:rPr>
              <w:t>IRIS</w:t>
            </w:r>
          </w:p>
        </w:tc>
        <w:tc>
          <w:tcPr>
            <w:tcW w:w="1941" w:type="dxa"/>
            <w:shd w:val="clear" w:color="auto" w:fill="B4C6E7" w:themeFill="accent1" w:themeFillTint="66"/>
            <w:vAlign w:val="center"/>
          </w:tcPr>
          <w:p w14:paraId="467FDB09" w14:textId="38E1F7AD" w:rsidR="002A6E93" w:rsidRDefault="00D716F7" w:rsidP="00D716F7">
            <w:pPr>
              <w:jc w:val="center"/>
            </w:pPr>
            <w:r w:rsidRPr="00D716F7">
              <w:t>95.5556</w:t>
            </w:r>
            <w:r>
              <w:t xml:space="preserve"> %</w:t>
            </w:r>
          </w:p>
        </w:tc>
        <w:tc>
          <w:tcPr>
            <w:tcW w:w="1960" w:type="dxa"/>
            <w:shd w:val="clear" w:color="auto" w:fill="C5E0B3" w:themeFill="accent6" w:themeFillTint="66"/>
            <w:vAlign w:val="center"/>
          </w:tcPr>
          <w:p w14:paraId="3202C003" w14:textId="5DC29E3C" w:rsidR="002A6E93" w:rsidRDefault="00D716F7" w:rsidP="00D716F7">
            <w:pPr>
              <w:jc w:val="center"/>
            </w:pPr>
            <w:r w:rsidRPr="00D716F7">
              <w:t>95.3333 %</w:t>
            </w:r>
          </w:p>
        </w:tc>
        <w:tc>
          <w:tcPr>
            <w:tcW w:w="1959" w:type="dxa"/>
            <w:shd w:val="clear" w:color="auto" w:fill="B4C6E7" w:themeFill="accent1" w:themeFillTint="66"/>
            <w:vAlign w:val="center"/>
          </w:tcPr>
          <w:p w14:paraId="2E8D0177" w14:textId="78C6CAB9" w:rsidR="002A6E93" w:rsidRDefault="007C5478" w:rsidP="00D716F7">
            <w:pPr>
              <w:jc w:val="center"/>
            </w:pPr>
            <w:r>
              <w:t>97.7778 %</w:t>
            </w:r>
          </w:p>
        </w:tc>
        <w:tc>
          <w:tcPr>
            <w:tcW w:w="2179" w:type="dxa"/>
            <w:shd w:val="clear" w:color="auto" w:fill="C5E0B3" w:themeFill="accent6" w:themeFillTint="66"/>
            <w:vAlign w:val="center"/>
          </w:tcPr>
          <w:p w14:paraId="727E0BEB" w14:textId="748CC99F" w:rsidR="002A6E93" w:rsidRDefault="007C5478" w:rsidP="00D716F7">
            <w:pPr>
              <w:jc w:val="center"/>
            </w:pPr>
            <w:r>
              <w:t>95.3333 %</w:t>
            </w:r>
          </w:p>
        </w:tc>
      </w:tr>
      <w:tr w:rsidR="00D716F7" w14:paraId="78E15F08" w14:textId="77777777" w:rsidTr="0083147B">
        <w:trPr>
          <w:trHeight w:val="1584"/>
        </w:trPr>
        <w:tc>
          <w:tcPr>
            <w:tcW w:w="2167" w:type="dxa"/>
            <w:shd w:val="clear" w:color="auto" w:fill="767171" w:themeFill="background2" w:themeFillShade="80"/>
            <w:vAlign w:val="center"/>
          </w:tcPr>
          <w:p w14:paraId="48967D3A" w14:textId="02ED9F62" w:rsidR="002A6E93" w:rsidRPr="0083147B" w:rsidRDefault="002A6E93" w:rsidP="002A6E93">
            <w:pPr>
              <w:jc w:val="center"/>
              <w:rPr>
                <w:b/>
                <w:bCs/>
                <w:sz w:val="20"/>
                <w:szCs w:val="20"/>
              </w:rPr>
            </w:pPr>
            <w:r w:rsidRPr="0083147B">
              <w:rPr>
                <w:b/>
                <w:bCs/>
                <w:sz w:val="20"/>
                <w:szCs w:val="20"/>
              </w:rPr>
              <w:t>WINE</w:t>
            </w:r>
          </w:p>
        </w:tc>
        <w:tc>
          <w:tcPr>
            <w:tcW w:w="1941" w:type="dxa"/>
            <w:shd w:val="clear" w:color="auto" w:fill="B4C6E7" w:themeFill="accent1" w:themeFillTint="66"/>
            <w:vAlign w:val="center"/>
          </w:tcPr>
          <w:p w14:paraId="504EE78C" w14:textId="109B1FE4" w:rsidR="002A6E93" w:rsidRDefault="00A8093A" w:rsidP="00D716F7">
            <w:pPr>
              <w:jc w:val="center"/>
            </w:pPr>
            <w:r>
              <w:t>96.2264 %</w:t>
            </w:r>
          </w:p>
        </w:tc>
        <w:tc>
          <w:tcPr>
            <w:tcW w:w="1960" w:type="dxa"/>
            <w:shd w:val="clear" w:color="auto" w:fill="C5E0B3" w:themeFill="accent6" w:themeFillTint="66"/>
            <w:vAlign w:val="center"/>
          </w:tcPr>
          <w:p w14:paraId="7E15B8A7" w14:textId="367F6FDB" w:rsidR="002A6E93" w:rsidRDefault="00A8093A" w:rsidP="00D716F7">
            <w:pPr>
              <w:jc w:val="center"/>
            </w:pPr>
            <w:r>
              <w:t>94.9438 %</w:t>
            </w:r>
          </w:p>
        </w:tc>
        <w:tc>
          <w:tcPr>
            <w:tcW w:w="1959" w:type="dxa"/>
            <w:shd w:val="clear" w:color="auto" w:fill="B4C6E7" w:themeFill="accent1" w:themeFillTint="66"/>
            <w:vAlign w:val="center"/>
          </w:tcPr>
          <w:p w14:paraId="2259D3DC" w14:textId="5F7F5DCD" w:rsidR="002A6E93" w:rsidRDefault="0083147B" w:rsidP="00D716F7">
            <w:pPr>
              <w:jc w:val="center"/>
            </w:pPr>
            <w:r>
              <w:t>98.1132 %</w:t>
            </w:r>
          </w:p>
        </w:tc>
        <w:tc>
          <w:tcPr>
            <w:tcW w:w="2179" w:type="dxa"/>
            <w:shd w:val="clear" w:color="auto" w:fill="C5E0B3" w:themeFill="accent6" w:themeFillTint="66"/>
            <w:vAlign w:val="center"/>
          </w:tcPr>
          <w:p w14:paraId="6B2155B1" w14:textId="3E0FC13A" w:rsidR="002A6E93" w:rsidRDefault="0083147B" w:rsidP="00D716F7">
            <w:pPr>
              <w:jc w:val="center"/>
            </w:pPr>
            <w:r>
              <w:t>95.5056 %</w:t>
            </w:r>
          </w:p>
        </w:tc>
      </w:tr>
      <w:tr w:rsidR="00D716F7" w14:paraId="7684CFC5" w14:textId="77777777" w:rsidTr="0083147B">
        <w:trPr>
          <w:trHeight w:val="1388"/>
        </w:trPr>
        <w:tc>
          <w:tcPr>
            <w:tcW w:w="2167" w:type="dxa"/>
            <w:shd w:val="clear" w:color="auto" w:fill="767171" w:themeFill="background2" w:themeFillShade="80"/>
            <w:vAlign w:val="center"/>
          </w:tcPr>
          <w:p w14:paraId="7907C04C" w14:textId="7919929C" w:rsidR="002A6E93" w:rsidRPr="0083147B" w:rsidRDefault="002A6E93" w:rsidP="002A6E93">
            <w:pPr>
              <w:jc w:val="center"/>
              <w:rPr>
                <w:b/>
                <w:bCs/>
                <w:sz w:val="20"/>
                <w:szCs w:val="20"/>
              </w:rPr>
            </w:pPr>
            <w:r w:rsidRPr="0083147B">
              <w:rPr>
                <w:b/>
                <w:bCs/>
                <w:sz w:val="20"/>
                <w:szCs w:val="20"/>
              </w:rPr>
              <w:t>BREAST CANCER WISCONSIN</w:t>
            </w:r>
          </w:p>
        </w:tc>
        <w:tc>
          <w:tcPr>
            <w:tcW w:w="1941" w:type="dxa"/>
            <w:shd w:val="clear" w:color="auto" w:fill="B4C6E7" w:themeFill="accent1" w:themeFillTint="66"/>
            <w:vAlign w:val="center"/>
          </w:tcPr>
          <w:p w14:paraId="39691055" w14:textId="7E21BF85" w:rsidR="002A6E93" w:rsidRDefault="004D3B18" w:rsidP="00D716F7">
            <w:pPr>
              <w:jc w:val="center"/>
            </w:pPr>
            <w:r>
              <w:t>95.9064 %</w:t>
            </w:r>
          </w:p>
        </w:tc>
        <w:tc>
          <w:tcPr>
            <w:tcW w:w="1960" w:type="dxa"/>
            <w:shd w:val="clear" w:color="auto" w:fill="C5E0B3" w:themeFill="accent6" w:themeFillTint="66"/>
            <w:vAlign w:val="center"/>
          </w:tcPr>
          <w:p w14:paraId="0EA455F0" w14:textId="53746D3F" w:rsidR="002A6E93" w:rsidRDefault="004D3B18" w:rsidP="00D716F7">
            <w:pPr>
              <w:jc w:val="center"/>
            </w:pPr>
            <w:r>
              <w:t>96.1336 %</w:t>
            </w:r>
          </w:p>
        </w:tc>
        <w:tc>
          <w:tcPr>
            <w:tcW w:w="1959" w:type="dxa"/>
            <w:shd w:val="clear" w:color="auto" w:fill="B4C6E7" w:themeFill="accent1" w:themeFillTint="66"/>
            <w:vAlign w:val="center"/>
          </w:tcPr>
          <w:p w14:paraId="51818F7C" w14:textId="7A7B19E1" w:rsidR="002A6E93" w:rsidRDefault="004D3B18" w:rsidP="00D716F7">
            <w:pPr>
              <w:jc w:val="center"/>
            </w:pPr>
            <w:r>
              <w:t>95.3216 %</w:t>
            </w:r>
          </w:p>
        </w:tc>
        <w:tc>
          <w:tcPr>
            <w:tcW w:w="2179" w:type="dxa"/>
            <w:shd w:val="clear" w:color="auto" w:fill="C5E0B3" w:themeFill="accent6" w:themeFillTint="66"/>
            <w:vAlign w:val="center"/>
          </w:tcPr>
          <w:p w14:paraId="726A63D5" w14:textId="191DA1B7" w:rsidR="002A6E93" w:rsidRDefault="004D3B18" w:rsidP="00D716F7">
            <w:pPr>
              <w:jc w:val="center"/>
            </w:pPr>
            <w:r>
              <w:t>97.188 %</w:t>
            </w:r>
          </w:p>
        </w:tc>
      </w:tr>
    </w:tbl>
    <w:p w14:paraId="3073937E" w14:textId="13247259" w:rsidR="004574EA" w:rsidRDefault="004574EA" w:rsidP="002A6E93">
      <w:pPr>
        <w:pStyle w:val="Ttulo"/>
      </w:pPr>
    </w:p>
    <w:p w14:paraId="2332C32D" w14:textId="53CDD6E8" w:rsidR="00D716F7" w:rsidRDefault="00D716F7" w:rsidP="00D716F7">
      <w:pPr>
        <w:pStyle w:val="Ttulo1"/>
      </w:pPr>
      <w:r>
        <w:lastRenderedPageBreak/>
        <w:t>Clasificador 1-NN</w:t>
      </w:r>
    </w:p>
    <w:p w14:paraId="69DC650D" w14:textId="7E897530" w:rsidR="00D716F7" w:rsidRDefault="00D716F7" w:rsidP="00D716F7">
      <w:pPr>
        <w:pStyle w:val="Ttulo2"/>
      </w:pPr>
      <w:proofErr w:type="spellStart"/>
      <w:r>
        <w:t>Hold-out</w:t>
      </w:r>
      <w:proofErr w:type="spellEnd"/>
      <w:r>
        <w:t xml:space="preserve"> 70/30</w:t>
      </w:r>
    </w:p>
    <w:p w14:paraId="4BBD2934" w14:textId="2A72CD2D" w:rsidR="00D716F7" w:rsidRDefault="00D716F7" w:rsidP="00D716F7">
      <w:pPr>
        <w:pStyle w:val="Ttulo3"/>
        <w:rPr>
          <w:lang w:val="en-US"/>
        </w:rPr>
      </w:pPr>
      <w:r w:rsidRPr="00D716F7">
        <w:rPr>
          <w:lang w:val="en-US"/>
        </w:rPr>
        <w:t>IRIS</w:t>
      </w:r>
    </w:p>
    <w:p w14:paraId="6178E406" w14:textId="76FD0FD3" w:rsidR="00D716F7" w:rsidRDefault="00D716F7" w:rsidP="00D716F7">
      <w:pPr>
        <w:jc w:val="center"/>
        <w:rPr>
          <w:lang w:val="en-US"/>
        </w:rPr>
      </w:pPr>
      <w:r w:rsidRPr="00D716F7">
        <w:rPr>
          <w:noProof/>
          <w:lang w:val="en-US"/>
        </w:rPr>
        <w:drawing>
          <wp:inline distT="0" distB="0" distL="0" distR="0" wp14:anchorId="655511DA" wp14:editId="49234FB1">
            <wp:extent cx="4582164" cy="3686689"/>
            <wp:effectExtent l="0" t="0" r="8890" b="9525"/>
            <wp:docPr id="9671671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6715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152D" w14:textId="76B90A9B" w:rsidR="00D716F7" w:rsidRDefault="00D716F7" w:rsidP="00D716F7">
      <w:pPr>
        <w:pStyle w:val="Ttulo4"/>
        <w:rPr>
          <w:lang w:val="en-US"/>
        </w:rPr>
      </w:pPr>
      <w:r>
        <w:rPr>
          <w:lang w:val="en-US"/>
        </w:rPr>
        <w:t>Matriz de Confusión</w:t>
      </w:r>
    </w:p>
    <w:bookmarkStart w:id="0" w:name="_Hlk168068121"/>
    <w:p w14:paraId="052ED155" w14:textId="6E6511E2" w:rsidR="00D716F7" w:rsidRPr="00D716F7" w:rsidRDefault="00000000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e>
                </m:mr>
              </m:m>
            </m:e>
          </m:d>
        </m:oMath>
      </m:oMathPara>
    </w:p>
    <w:bookmarkEnd w:id="0"/>
    <w:p w14:paraId="5FE84B02" w14:textId="0C92C1E8" w:rsidR="00D716F7" w:rsidRDefault="00D716F7" w:rsidP="00D716F7">
      <w:pPr>
        <w:pStyle w:val="Ttulo3"/>
        <w:rPr>
          <w:lang w:val="en-US"/>
        </w:rPr>
      </w:pPr>
      <w:r w:rsidRPr="00D716F7">
        <w:rPr>
          <w:lang w:val="en-US"/>
        </w:rPr>
        <w:lastRenderedPageBreak/>
        <w:t>W</w:t>
      </w:r>
      <w:r>
        <w:rPr>
          <w:lang w:val="en-US"/>
        </w:rPr>
        <w:t>INE</w:t>
      </w:r>
    </w:p>
    <w:p w14:paraId="232B8334" w14:textId="14FDE529" w:rsidR="00A8093A" w:rsidRDefault="00A8093A" w:rsidP="00A8093A">
      <w:pPr>
        <w:jc w:val="center"/>
        <w:rPr>
          <w:lang w:val="en-US"/>
        </w:rPr>
      </w:pPr>
      <w:r w:rsidRPr="00A8093A">
        <w:rPr>
          <w:noProof/>
          <w:lang w:val="en-US"/>
        </w:rPr>
        <w:drawing>
          <wp:inline distT="0" distB="0" distL="0" distR="0" wp14:anchorId="6B4D247E" wp14:editId="5BCEB9D5">
            <wp:extent cx="4515480" cy="3658111"/>
            <wp:effectExtent l="0" t="0" r="0" b="0"/>
            <wp:docPr id="101971836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18369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3B91" w14:textId="77777777" w:rsidR="00A8093A" w:rsidRDefault="00A8093A" w:rsidP="00A8093A">
      <w:pPr>
        <w:pStyle w:val="Ttulo4"/>
        <w:rPr>
          <w:lang w:val="en-US"/>
        </w:rPr>
      </w:pPr>
      <w:r>
        <w:rPr>
          <w:lang w:val="en-US"/>
        </w:rPr>
        <w:t>Matriz de Confusión</w:t>
      </w:r>
    </w:p>
    <w:p w14:paraId="6ED1EE15" w14:textId="357E50E5" w:rsidR="00A8093A" w:rsidRPr="00D716F7" w:rsidRDefault="00000000" w:rsidP="00A8093A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e>
                </m:mr>
              </m:m>
            </m:e>
          </m:d>
        </m:oMath>
      </m:oMathPara>
    </w:p>
    <w:p w14:paraId="77B292D7" w14:textId="77777777" w:rsidR="00A8093A" w:rsidRPr="00A8093A" w:rsidRDefault="00A8093A" w:rsidP="00A8093A">
      <w:pPr>
        <w:jc w:val="center"/>
        <w:rPr>
          <w:lang w:val="en-US"/>
        </w:rPr>
      </w:pPr>
    </w:p>
    <w:p w14:paraId="5D91D813" w14:textId="2FC8203A" w:rsidR="00D716F7" w:rsidRPr="00D716F7" w:rsidRDefault="00D716F7" w:rsidP="004D3B18">
      <w:pPr>
        <w:jc w:val="center"/>
        <w:rPr>
          <w:lang w:val="en-US"/>
        </w:rPr>
      </w:pPr>
    </w:p>
    <w:p w14:paraId="3DF0E657" w14:textId="378A9FE2" w:rsidR="00D716F7" w:rsidRDefault="00D716F7" w:rsidP="00D716F7">
      <w:pPr>
        <w:pStyle w:val="Ttulo3"/>
      </w:pPr>
      <w:proofErr w:type="spellStart"/>
      <w:r w:rsidRPr="004D3B18">
        <w:lastRenderedPageBreak/>
        <w:t>Breast</w:t>
      </w:r>
      <w:proofErr w:type="spellEnd"/>
      <w:r w:rsidRPr="004D3B18">
        <w:t xml:space="preserve"> </w:t>
      </w:r>
      <w:proofErr w:type="spellStart"/>
      <w:r w:rsidRPr="004D3B18">
        <w:t>Cancer</w:t>
      </w:r>
      <w:proofErr w:type="spellEnd"/>
      <w:r w:rsidRPr="004D3B18">
        <w:t xml:space="preserve"> Wisconsin</w:t>
      </w:r>
    </w:p>
    <w:p w14:paraId="4385D4C3" w14:textId="4982C304" w:rsidR="004D3B18" w:rsidRPr="004D3B18" w:rsidRDefault="004D3B18" w:rsidP="004D3B18">
      <w:pPr>
        <w:jc w:val="center"/>
      </w:pPr>
      <w:r w:rsidRPr="004D3B18">
        <w:rPr>
          <w:noProof/>
        </w:rPr>
        <w:drawing>
          <wp:inline distT="0" distB="0" distL="0" distR="0" wp14:anchorId="388047BF" wp14:editId="74788861">
            <wp:extent cx="4563112" cy="3686689"/>
            <wp:effectExtent l="0" t="0" r="8890" b="9525"/>
            <wp:docPr id="11318352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3528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E3FD" w14:textId="77777777" w:rsidR="00D716F7" w:rsidRPr="004D3B18" w:rsidRDefault="00D716F7" w:rsidP="00D716F7">
      <w:pPr>
        <w:pStyle w:val="Ttulo4"/>
      </w:pPr>
      <w:r w:rsidRPr="004D3B18">
        <w:t>Matriz de Confusión</w:t>
      </w:r>
    </w:p>
    <w:p w14:paraId="25CE7291" w14:textId="11115056" w:rsidR="00D716F7" w:rsidRPr="00D716F7" w:rsidRDefault="00000000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104</m:t>
                    </m:r>
                  </m:e>
                </m:mr>
              </m:m>
            </m:e>
          </m:d>
        </m:oMath>
      </m:oMathPara>
    </w:p>
    <w:p w14:paraId="11128363" w14:textId="77777777" w:rsidR="00D716F7" w:rsidRPr="00D716F7" w:rsidRDefault="00D716F7" w:rsidP="00D716F7">
      <w:pPr>
        <w:rPr>
          <w:lang w:val="en-US"/>
        </w:rPr>
      </w:pPr>
    </w:p>
    <w:p w14:paraId="11E98580" w14:textId="22CE30BE" w:rsidR="00D716F7" w:rsidRDefault="00D716F7" w:rsidP="00D716F7">
      <w:pPr>
        <w:pStyle w:val="Ttulo2"/>
        <w:rPr>
          <w:lang w:val="en-US"/>
        </w:rPr>
      </w:pPr>
      <w:r w:rsidRPr="00D716F7">
        <w:rPr>
          <w:lang w:val="en-US"/>
        </w:rPr>
        <w:lastRenderedPageBreak/>
        <w:t>10-Fold-Cross-Validation</w:t>
      </w:r>
    </w:p>
    <w:p w14:paraId="6ED72615" w14:textId="77777777" w:rsidR="00D716F7" w:rsidRDefault="00D716F7" w:rsidP="00D716F7">
      <w:pPr>
        <w:pStyle w:val="Ttulo3"/>
        <w:rPr>
          <w:lang w:val="en-US"/>
        </w:rPr>
      </w:pPr>
      <w:r w:rsidRPr="00D716F7">
        <w:rPr>
          <w:lang w:val="en-US"/>
        </w:rPr>
        <w:t>IRIS</w:t>
      </w:r>
    </w:p>
    <w:p w14:paraId="4EDCE3F2" w14:textId="1837D652" w:rsidR="00D716F7" w:rsidRDefault="00D716F7" w:rsidP="00D716F7">
      <w:pPr>
        <w:jc w:val="center"/>
        <w:rPr>
          <w:lang w:val="en-US"/>
        </w:rPr>
      </w:pPr>
      <w:r w:rsidRPr="00D716F7">
        <w:rPr>
          <w:noProof/>
          <w:lang w:val="en-US"/>
        </w:rPr>
        <w:drawing>
          <wp:inline distT="0" distB="0" distL="0" distR="0" wp14:anchorId="3125CDB3" wp14:editId="378981FD">
            <wp:extent cx="4572638" cy="3210373"/>
            <wp:effectExtent l="0" t="0" r="0" b="9525"/>
            <wp:docPr id="53213084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30845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18CC" w14:textId="77777777" w:rsidR="00D716F7" w:rsidRDefault="00D716F7" w:rsidP="00D716F7">
      <w:pPr>
        <w:pStyle w:val="Ttulo4"/>
        <w:rPr>
          <w:lang w:val="en-US"/>
        </w:rPr>
      </w:pPr>
      <w:r>
        <w:rPr>
          <w:lang w:val="en-US"/>
        </w:rPr>
        <w:t>Matriz de Confusión</w:t>
      </w:r>
    </w:p>
    <w:p w14:paraId="30AA1005" w14:textId="14DBE259" w:rsidR="00D716F7" w:rsidRPr="00D716F7" w:rsidRDefault="00000000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46</m:t>
                    </m:r>
                  </m:e>
                </m:mr>
              </m:m>
            </m:e>
          </m:d>
        </m:oMath>
      </m:oMathPara>
    </w:p>
    <w:p w14:paraId="0B219F8C" w14:textId="77777777" w:rsidR="00D716F7" w:rsidRDefault="00D716F7" w:rsidP="00D716F7">
      <w:pPr>
        <w:pStyle w:val="Ttulo3"/>
        <w:rPr>
          <w:lang w:val="en-US"/>
        </w:rPr>
      </w:pPr>
      <w:r w:rsidRPr="00D716F7">
        <w:rPr>
          <w:lang w:val="en-US"/>
        </w:rPr>
        <w:lastRenderedPageBreak/>
        <w:t>W</w:t>
      </w:r>
      <w:r>
        <w:rPr>
          <w:lang w:val="en-US"/>
        </w:rPr>
        <w:t>INE</w:t>
      </w:r>
    </w:p>
    <w:p w14:paraId="5BEC94A4" w14:textId="36C31FC9" w:rsidR="00A8093A" w:rsidRPr="00A8093A" w:rsidRDefault="00A8093A" w:rsidP="00A8093A">
      <w:pPr>
        <w:jc w:val="center"/>
        <w:rPr>
          <w:lang w:val="en-US"/>
        </w:rPr>
      </w:pPr>
      <w:r w:rsidRPr="00A8093A">
        <w:rPr>
          <w:noProof/>
          <w:lang w:val="en-US"/>
        </w:rPr>
        <w:drawing>
          <wp:inline distT="0" distB="0" distL="0" distR="0" wp14:anchorId="76A73A6F" wp14:editId="41C81F30">
            <wp:extent cx="4496427" cy="3191320"/>
            <wp:effectExtent l="0" t="0" r="0" b="9525"/>
            <wp:docPr id="101529224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92241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DD2D" w14:textId="77777777" w:rsidR="00D716F7" w:rsidRDefault="00D716F7" w:rsidP="00D716F7">
      <w:pPr>
        <w:pStyle w:val="Ttulo4"/>
        <w:rPr>
          <w:lang w:val="en-US"/>
        </w:rPr>
      </w:pPr>
      <w:r>
        <w:rPr>
          <w:lang w:val="en-US"/>
        </w:rPr>
        <w:t>Matriz de Confusión</w:t>
      </w:r>
    </w:p>
    <w:p w14:paraId="1F84DC78" w14:textId="0840626C" w:rsidR="00D716F7" w:rsidRPr="00D716F7" w:rsidRDefault="00000000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48</m:t>
                    </m:r>
                  </m:e>
                </m:mr>
              </m:m>
            </m:e>
          </m:d>
        </m:oMath>
      </m:oMathPara>
    </w:p>
    <w:p w14:paraId="269F65AB" w14:textId="77777777" w:rsidR="00D716F7" w:rsidRDefault="00D716F7" w:rsidP="00D716F7">
      <w:pPr>
        <w:pStyle w:val="Ttulo3"/>
      </w:pPr>
      <w:proofErr w:type="spellStart"/>
      <w:r w:rsidRPr="00D716F7">
        <w:lastRenderedPageBreak/>
        <w:t>Breast</w:t>
      </w:r>
      <w:proofErr w:type="spellEnd"/>
      <w:r w:rsidRPr="00D716F7">
        <w:t xml:space="preserve"> </w:t>
      </w:r>
      <w:proofErr w:type="spellStart"/>
      <w:r w:rsidRPr="00D716F7">
        <w:t>Cancer</w:t>
      </w:r>
      <w:proofErr w:type="spellEnd"/>
      <w:r w:rsidRPr="00D716F7">
        <w:t xml:space="preserve"> Wisconsin</w:t>
      </w:r>
    </w:p>
    <w:p w14:paraId="0EE98AB4" w14:textId="1CC4C977" w:rsidR="004D3B18" w:rsidRPr="004D3B18" w:rsidRDefault="004D3B18" w:rsidP="004D3B18">
      <w:pPr>
        <w:jc w:val="center"/>
      </w:pPr>
      <w:r w:rsidRPr="004D3B18">
        <w:rPr>
          <w:noProof/>
        </w:rPr>
        <w:drawing>
          <wp:inline distT="0" distB="0" distL="0" distR="0" wp14:anchorId="4471A502" wp14:editId="4792763A">
            <wp:extent cx="4505954" cy="3219899"/>
            <wp:effectExtent l="0" t="0" r="9525" b="0"/>
            <wp:docPr id="129923713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37134" name="Imagen 1" descr="Text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CEE7" w14:textId="77777777" w:rsidR="00D716F7" w:rsidRPr="00D716F7" w:rsidRDefault="00D716F7" w:rsidP="00D716F7">
      <w:pPr>
        <w:pStyle w:val="Ttulo4"/>
      </w:pPr>
      <w:r w:rsidRPr="00D716F7">
        <w:t>Matriz de Confusión</w:t>
      </w:r>
    </w:p>
    <w:p w14:paraId="4FF946DD" w14:textId="51CA4114" w:rsidR="00D716F7" w:rsidRPr="00D716F7" w:rsidRDefault="00000000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200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347</m:t>
                    </m:r>
                  </m:e>
                </m:mr>
              </m:m>
            </m:e>
          </m:d>
        </m:oMath>
      </m:oMathPara>
    </w:p>
    <w:p w14:paraId="1EEC6B25" w14:textId="77777777" w:rsidR="00D716F7" w:rsidRPr="00D716F7" w:rsidRDefault="00D716F7" w:rsidP="00D716F7">
      <w:pPr>
        <w:rPr>
          <w:lang w:val="en-US"/>
        </w:rPr>
      </w:pPr>
    </w:p>
    <w:p w14:paraId="6BBB8A68" w14:textId="59566CD6" w:rsidR="00D716F7" w:rsidRPr="007C5478" w:rsidRDefault="00D716F7" w:rsidP="00D716F7">
      <w:pPr>
        <w:pStyle w:val="Ttulo1"/>
        <w:rPr>
          <w:lang w:val="en-US"/>
        </w:rPr>
      </w:pPr>
      <w:r w:rsidRPr="007C5478">
        <w:rPr>
          <w:lang w:val="en-US"/>
        </w:rPr>
        <w:lastRenderedPageBreak/>
        <w:t>Clasificador K-NN</w:t>
      </w:r>
      <w:r w:rsidR="007C5478" w:rsidRPr="007C5478">
        <w:rPr>
          <w:lang w:val="en-US"/>
        </w:rPr>
        <w:t xml:space="preserve"> (</w:t>
      </w:r>
      <w:r w:rsidR="007C5478">
        <w:rPr>
          <w:lang w:val="en-US"/>
        </w:rPr>
        <w:t>K=5)</w:t>
      </w:r>
    </w:p>
    <w:p w14:paraId="3CF5FACD" w14:textId="77777777" w:rsidR="00D716F7" w:rsidRPr="007C5478" w:rsidRDefault="00D716F7" w:rsidP="00D716F7">
      <w:pPr>
        <w:pStyle w:val="Ttulo2"/>
        <w:rPr>
          <w:lang w:val="en-US"/>
        </w:rPr>
      </w:pPr>
      <w:r w:rsidRPr="007C5478">
        <w:rPr>
          <w:lang w:val="en-US"/>
        </w:rPr>
        <w:t xml:space="preserve">Hold-out </w:t>
      </w:r>
      <w:proofErr w:type="gramStart"/>
      <w:r w:rsidRPr="007C5478">
        <w:rPr>
          <w:lang w:val="en-US"/>
        </w:rPr>
        <w:t>70/30</w:t>
      </w:r>
      <w:proofErr w:type="gramEnd"/>
    </w:p>
    <w:p w14:paraId="22EA352B" w14:textId="77777777" w:rsidR="00D716F7" w:rsidRDefault="00D716F7" w:rsidP="00D716F7">
      <w:pPr>
        <w:pStyle w:val="Ttulo3"/>
        <w:rPr>
          <w:lang w:val="en-US"/>
        </w:rPr>
      </w:pPr>
      <w:r w:rsidRPr="00D716F7">
        <w:rPr>
          <w:lang w:val="en-US"/>
        </w:rPr>
        <w:t>IRIS</w:t>
      </w:r>
    </w:p>
    <w:p w14:paraId="0E066CB2" w14:textId="4BCC2845" w:rsidR="00D716F7" w:rsidRDefault="00D716F7" w:rsidP="00D716F7">
      <w:pPr>
        <w:jc w:val="center"/>
        <w:rPr>
          <w:lang w:val="en-US"/>
        </w:rPr>
      </w:pPr>
      <w:r w:rsidRPr="00D716F7">
        <w:rPr>
          <w:noProof/>
          <w:lang w:val="en-US"/>
        </w:rPr>
        <w:drawing>
          <wp:inline distT="0" distB="0" distL="0" distR="0" wp14:anchorId="7231C3EB" wp14:editId="69F6911B">
            <wp:extent cx="4496427" cy="3743847"/>
            <wp:effectExtent l="0" t="0" r="0" b="9525"/>
            <wp:docPr id="2399123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235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6BD6" w14:textId="77777777" w:rsidR="00D716F7" w:rsidRDefault="00D716F7" w:rsidP="00D716F7">
      <w:pPr>
        <w:pStyle w:val="Ttulo4"/>
        <w:rPr>
          <w:lang w:val="en-US"/>
        </w:rPr>
      </w:pPr>
      <w:r>
        <w:rPr>
          <w:lang w:val="en-US"/>
        </w:rPr>
        <w:t>Matriz de Confusión</w:t>
      </w:r>
    </w:p>
    <w:p w14:paraId="4CACFC86" w14:textId="5F260116" w:rsidR="00D716F7" w:rsidRPr="00D716F7" w:rsidRDefault="00000000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e>
                </m:mr>
              </m:m>
            </m:e>
          </m:d>
        </m:oMath>
      </m:oMathPara>
    </w:p>
    <w:p w14:paraId="27849360" w14:textId="77777777" w:rsidR="00D716F7" w:rsidRDefault="00D716F7" w:rsidP="00D716F7">
      <w:pPr>
        <w:pStyle w:val="Ttulo3"/>
        <w:rPr>
          <w:lang w:val="en-US"/>
        </w:rPr>
      </w:pPr>
      <w:r w:rsidRPr="00D716F7">
        <w:rPr>
          <w:lang w:val="en-US"/>
        </w:rPr>
        <w:lastRenderedPageBreak/>
        <w:t>W</w:t>
      </w:r>
      <w:r>
        <w:rPr>
          <w:lang w:val="en-US"/>
        </w:rPr>
        <w:t>INE</w:t>
      </w:r>
    </w:p>
    <w:p w14:paraId="5C21659B" w14:textId="39D91111" w:rsidR="0083147B" w:rsidRPr="0083147B" w:rsidRDefault="0083147B" w:rsidP="0083147B">
      <w:pPr>
        <w:jc w:val="center"/>
        <w:rPr>
          <w:lang w:val="en-US"/>
        </w:rPr>
      </w:pPr>
      <w:r w:rsidRPr="0083147B">
        <w:rPr>
          <w:noProof/>
          <w:lang w:val="en-US"/>
        </w:rPr>
        <w:drawing>
          <wp:inline distT="0" distB="0" distL="0" distR="0" wp14:anchorId="57709350" wp14:editId="2B664E71">
            <wp:extent cx="4544059" cy="3696216"/>
            <wp:effectExtent l="0" t="0" r="9525" b="0"/>
            <wp:docPr id="4026108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1088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F707" w14:textId="77777777" w:rsidR="00D716F7" w:rsidRDefault="00D716F7" w:rsidP="00D716F7">
      <w:pPr>
        <w:pStyle w:val="Ttulo4"/>
        <w:rPr>
          <w:lang w:val="en-US"/>
        </w:rPr>
      </w:pPr>
      <w:r>
        <w:rPr>
          <w:lang w:val="en-US"/>
        </w:rPr>
        <w:t>Matriz de Confusión</w:t>
      </w:r>
    </w:p>
    <w:p w14:paraId="241691E2" w14:textId="55A55212" w:rsidR="00D716F7" w:rsidRPr="00D716F7" w:rsidRDefault="00000000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e>
                </m:mr>
              </m:m>
            </m:e>
          </m:d>
        </m:oMath>
      </m:oMathPara>
    </w:p>
    <w:p w14:paraId="10E753EF" w14:textId="77777777" w:rsidR="00D716F7" w:rsidRDefault="00D716F7" w:rsidP="00D716F7">
      <w:pPr>
        <w:pStyle w:val="Ttulo3"/>
      </w:pPr>
      <w:proofErr w:type="spellStart"/>
      <w:r w:rsidRPr="00D716F7">
        <w:lastRenderedPageBreak/>
        <w:t>Breast</w:t>
      </w:r>
      <w:proofErr w:type="spellEnd"/>
      <w:r w:rsidRPr="00D716F7">
        <w:t xml:space="preserve"> </w:t>
      </w:r>
      <w:proofErr w:type="spellStart"/>
      <w:r w:rsidRPr="00D716F7">
        <w:t>Cancer</w:t>
      </w:r>
      <w:proofErr w:type="spellEnd"/>
      <w:r w:rsidRPr="00D716F7">
        <w:t xml:space="preserve"> Wisconsin</w:t>
      </w:r>
    </w:p>
    <w:p w14:paraId="54C4051B" w14:textId="23645062" w:rsidR="004D3B18" w:rsidRPr="004D3B18" w:rsidRDefault="004D3B18" w:rsidP="004D3B18">
      <w:pPr>
        <w:jc w:val="center"/>
      </w:pPr>
      <w:r w:rsidRPr="004D3B18">
        <w:rPr>
          <w:noProof/>
        </w:rPr>
        <w:drawing>
          <wp:inline distT="0" distB="0" distL="0" distR="0" wp14:anchorId="5A6C8608" wp14:editId="6EA02661">
            <wp:extent cx="4544059" cy="3639058"/>
            <wp:effectExtent l="0" t="0" r="9525" b="0"/>
            <wp:docPr id="1852956164" name="Imagen 1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56164" name="Imagen 1" descr="Texto, Tabl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31A2" w14:textId="77777777" w:rsidR="00D716F7" w:rsidRPr="00D716F7" w:rsidRDefault="00D716F7" w:rsidP="00D716F7">
      <w:pPr>
        <w:pStyle w:val="Ttulo4"/>
      </w:pPr>
      <w:r w:rsidRPr="00D716F7">
        <w:t>Matriz de Confusión</w:t>
      </w:r>
    </w:p>
    <w:p w14:paraId="5AE87555" w14:textId="26BFA446" w:rsidR="00D716F7" w:rsidRPr="00D716F7" w:rsidRDefault="00000000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103</m:t>
                    </m:r>
                  </m:e>
                </m:mr>
              </m:m>
            </m:e>
          </m:d>
        </m:oMath>
      </m:oMathPara>
    </w:p>
    <w:p w14:paraId="43A366B6" w14:textId="77777777" w:rsidR="00D716F7" w:rsidRPr="00D716F7" w:rsidRDefault="00D716F7" w:rsidP="00D716F7">
      <w:pPr>
        <w:pStyle w:val="Ttulo2"/>
        <w:rPr>
          <w:lang w:val="en-US"/>
        </w:rPr>
      </w:pPr>
      <w:r w:rsidRPr="00D716F7">
        <w:rPr>
          <w:lang w:val="en-US"/>
        </w:rPr>
        <w:lastRenderedPageBreak/>
        <w:t>10-Fold-Cross-Validation</w:t>
      </w:r>
    </w:p>
    <w:p w14:paraId="27AB7EA2" w14:textId="77777777" w:rsidR="00D716F7" w:rsidRDefault="00D716F7" w:rsidP="00D716F7">
      <w:pPr>
        <w:pStyle w:val="Ttulo3"/>
        <w:rPr>
          <w:lang w:val="en-US"/>
        </w:rPr>
      </w:pPr>
      <w:r w:rsidRPr="00D716F7">
        <w:rPr>
          <w:lang w:val="en-US"/>
        </w:rPr>
        <w:t>IRIS</w:t>
      </w:r>
    </w:p>
    <w:p w14:paraId="5A06DFB7" w14:textId="433B6FDE" w:rsidR="007C5478" w:rsidRPr="007C5478" w:rsidRDefault="007C5478" w:rsidP="007C5478">
      <w:pPr>
        <w:jc w:val="center"/>
        <w:rPr>
          <w:lang w:val="en-US"/>
        </w:rPr>
      </w:pPr>
      <w:r w:rsidRPr="007C5478">
        <w:rPr>
          <w:noProof/>
          <w:lang w:val="en-US"/>
        </w:rPr>
        <w:drawing>
          <wp:inline distT="0" distB="0" distL="0" distR="0" wp14:anchorId="5A3F7FF3" wp14:editId="7A2B9EF6">
            <wp:extent cx="4591691" cy="3229426"/>
            <wp:effectExtent l="0" t="0" r="0" b="9525"/>
            <wp:docPr id="186340489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04893" name="Imagen 1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2B4D" w14:textId="77777777" w:rsidR="00D716F7" w:rsidRDefault="00D716F7" w:rsidP="00D716F7">
      <w:pPr>
        <w:pStyle w:val="Ttulo4"/>
        <w:rPr>
          <w:lang w:val="en-US"/>
        </w:rPr>
      </w:pPr>
      <w:r>
        <w:rPr>
          <w:lang w:val="en-US"/>
        </w:rPr>
        <w:t>Matriz de Confusión</w:t>
      </w:r>
    </w:p>
    <w:p w14:paraId="7925D3E1" w14:textId="2CAD71CD" w:rsidR="00D716F7" w:rsidRPr="00D716F7" w:rsidRDefault="00000000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46</m:t>
                    </m:r>
                  </m:e>
                </m:mr>
              </m:m>
            </m:e>
          </m:d>
        </m:oMath>
      </m:oMathPara>
    </w:p>
    <w:p w14:paraId="63EC885D" w14:textId="3A6B36BD" w:rsidR="00D716F7" w:rsidRDefault="00D716F7" w:rsidP="00D716F7">
      <w:pPr>
        <w:pStyle w:val="Ttulo3"/>
        <w:rPr>
          <w:lang w:val="en-US"/>
        </w:rPr>
      </w:pPr>
      <w:r w:rsidRPr="00D716F7">
        <w:rPr>
          <w:lang w:val="en-US"/>
        </w:rPr>
        <w:lastRenderedPageBreak/>
        <w:t>W</w:t>
      </w:r>
      <w:r>
        <w:rPr>
          <w:lang w:val="en-US"/>
        </w:rPr>
        <w:t>INE</w:t>
      </w:r>
    </w:p>
    <w:p w14:paraId="1E8607D0" w14:textId="3F9FA326" w:rsidR="0083147B" w:rsidRPr="0083147B" w:rsidRDefault="0083147B" w:rsidP="0083147B">
      <w:pPr>
        <w:jc w:val="center"/>
        <w:rPr>
          <w:lang w:val="en-US"/>
        </w:rPr>
      </w:pPr>
      <w:r w:rsidRPr="0083147B">
        <w:rPr>
          <w:noProof/>
          <w:lang w:val="en-US"/>
        </w:rPr>
        <w:drawing>
          <wp:inline distT="0" distB="0" distL="0" distR="0" wp14:anchorId="6A42CA82" wp14:editId="143DF027">
            <wp:extent cx="4496427" cy="3172268"/>
            <wp:effectExtent l="0" t="0" r="0" b="9525"/>
            <wp:docPr id="33756065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60657" name="Imagen 1" descr="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3986" w14:textId="77777777" w:rsidR="00D716F7" w:rsidRDefault="00D716F7" w:rsidP="00D716F7">
      <w:pPr>
        <w:pStyle w:val="Ttulo4"/>
        <w:rPr>
          <w:lang w:val="en-US"/>
        </w:rPr>
      </w:pPr>
      <w:r>
        <w:rPr>
          <w:lang w:val="en-US"/>
        </w:rPr>
        <w:t>Matriz de Confusión</w:t>
      </w:r>
    </w:p>
    <w:p w14:paraId="66A8FBB5" w14:textId="6EE97728" w:rsidR="00D716F7" w:rsidRPr="00D716F7" w:rsidRDefault="00000000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47</m:t>
                    </m:r>
                  </m:e>
                </m:mr>
              </m:m>
            </m:e>
          </m:d>
        </m:oMath>
      </m:oMathPara>
    </w:p>
    <w:p w14:paraId="0438420A" w14:textId="77777777" w:rsidR="00D716F7" w:rsidRDefault="00D716F7" w:rsidP="00D716F7">
      <w:pPr>
        <w:pStyle w:val="Ttulo3"/>
        <w:rPr>
          <w:lang w:val="en-US"/>
        </w:rPr>
      </w:pPr>
      <w:r>
        <w:rPr>
          <w:lang w:val="en-US"/>
        </w:rPr>
        <w:lastRenderedPageBreak/>
        <w:t>Breast Cancer Wisconsin</w:t>
      </w:r>
    </w:p>
    <w:p w14:paraId="2875E707" w14:textId="30D97B08" w:rsidR="004D3B18" w:rsidRPr="004D3B18" w:rsidRDefault="004D3B18" w:rsidP="004D3B18">
      <w:pPr>
        <w:jc w:val="center"/>
        <w:rPr>
          <w:lang w:val="en-US"/>
        </w:rPr>
      </w:pPr>
      <w:r w:rsidRPr="004D3B18">
        <w:rPr>
          <w:noProof/>
          <w:lang w:val="en-US"/>
        </w:rPr>
        <w:drawing>
          <wp:inline distT="0" distB="0" distL="0" distR="0" wp14:anchorId="2251B468" wp14:editId="3D65FC78">
            <wp:extent cx="4572638" cy="3258005"/>
            <wp:effectExtent l="0" t="0" r="0" b="0"/>
            <wp:docPr id="1100976512" name="Imagen 1" descr="Texto, 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76512" name="Imagen 1" descr="Texto, Escala de tiemp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083E" w14:textId="77777777" w:rsidR="00D716F7" w:rsidRDefault="00D716F7" w:rsidP="00D716F7">
      <w:pPr>
        <w:pStyle w:val="Ttulo4"/>
        <w:rPr>
          <w:lang w:val="en-US"/>
        </w:rPr>
      </w:pPr>
      <w:r>
        <w:rPr>
          <w:lang w:val="en-US"/>
        </w:rPr>
        <w:t>Matriz de Confusión</w:t>
      </w:r>
    </w:p>
    <w:p w14:paraId="418535F6" w14:textId="6BAAF02E" w:rsidR="00D716F7" w:rsidRPr="00D716F7" w:rsidRDefault="00000000" w:rsidP="00D716F7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200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353</m:t>
                    </m:r>
                  </m:e>
                </m:mr>
              </m:m>
            </m:e>
          </m:d>
        </m:oMath>
      </m:oMathPara>
    </w:p>
    <w:p w14:paraId="2E3E50B8" w14:textId="77777777" w:rsidR="00D716F7" w:rsidRPr="00D716F7" w:rsidRDefault="00D716F7" w:rsidP="00D716F7"/>
    <w:p w14:paraId="4DE09D0E" w14:textId="77777777" w:rsidR="00D716F7" w:rsidRPr="00D716F7" w:rsidRDefault="00D716F7" w:rsidP="00D716F7"/>
    <w:p w14:paraId="5CEE0CBB" w14:textId="77777777" w:rsidR="005F708A" w:rsidRPr="002A6E93" w:rsidRDefault="005F708A" w:rsidP="005F708A">
      <w:pPr>
        <w:pStyle w:val="Ttulo"/>
        <w:rPr>
          <w:rStyle w:val="Textoennegrita"/>
        </w:rPr>
      </w:pPr>
    </w:p>
    <w:sectPr w:rsidR="005F708A" w:rsidRPr="002A6E93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C6B7E" w14:textId="77777777" w:rsidR="008C2680" w:rsidRDefault="008C2680" w:rsidP="00D335E1">
      <w:pPr>
        <w:spacing w:after="0" w:line="240" w:lineRule="auto"/>
      </w:pPr>
      <w:r>
        <w:separator/>
      </w:r>
    </w:p>
  </w:endnote>
  <w:endnote w:type="continuationSeparator" w:id="0">
    <w:p w14:paraId="6DAF9CED" w14:textId="77777777" w:rsidR="008C2680" w:rsidRDefault="008C2680" w:rsidP="00D3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2733369"/>
      <w:docPartObj>
        <w:docPartGallery w:val="Page Numbers (Bottom of Page)"/>
        <w:docPartUnique/>
      </w:docPartObj>
    </w:sdtPr>
    <w:sdtContent>
      <w:p w14:paraId="478AF172" w14:textId="77777777" w:rsidR="005F708A" w:rsidRDefault="005F70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85D797B" w14:textId="77777777" w:rsidR="005F708A" w:rsidRDefault="005F70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8C963" w14:textId="77777777" w:rsidR="008C2680" w:rsidRDefault="008C2680" w:rsidP="00D335E1">
      <w:pPr>
        <w:spacing w:after="0" w:line="240" w:lineRule="auto"/>
      </w:pPr>
      <w:r>
        <w:separator/>
      </w:r>
    </w:p>
  </w:footnote>
  <w:footnote w:type="continuationSeparator" w:id="0">
    <w:p w14:paraId="531903E6" w14:textId="77777777" w:rsidR="008C2680" w:rsidRDefault="008C2680" w:rsidP="00D33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0FE71" w14:textId="77777777" w:rsidR="00D335E1" w:rsidRPr="00E52B1C" w:rsidRDefault="009E7DA4" w:rsidP="00E52B1C">
    <w:pPr>
      <w:pStyle w:val="Encabezado"/>
      <w:tabs>
        <w:tab w:val="clear" w:pos="4419"/>
        <w:tab w:val="left" w:pos="1843"/>
        <w:tab w:val="left" w:pos="4253"/>
        <w:tab w:val="left" w:pos="4536"/>
      </w:tabs>
      <w:jc w:val="center"/>
      <w:rPr>
        <w:rFonts w:cs="Arial"/>
        <w:b/>
        <w:bCs/>
        <w:sz w:val="28"/>
        <w:szCs w:val="28"/>
      </w:rPr>
    </w:pPr>
    <w:r w:rsidRPr="00E52B1C">
      <w:rPr>
        <w:noProof/>
      </w:rPr>
      <w:drawing>
        <wp:anchor distT="0" distB="0" distL="114300" distR="114300" simplePos="0" relativeHeight="251661312" behindDoc="0" locked="0" layoutInCell="1" allowOverlap="1" wp14:anchorId="749ED95D" wp14:editId="0D05C61D">
          <wp:simplePos x="0" y="0"/>
          <wp:positionH relativeFrom="margin">
            <wp:posOffset>5301615</wp:posOffset>
          </wp:positionH>
          <wp:positionV relativeFrom="margin">
            <wp:posOffset>-1163141</wp:posOffset>
          </wp:positionV>
          <wp:extent cx="1140460" cy="869950"/>
          <wp:effectExtent l="0" t="0" r="2540" b="6350"/>
          <wp:wrapSquare wrapText="bothSides"/>
          <wp:docPr id="1" name="Imagen 1" descr="Historia &amp;amp; Escudo - E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storia &amp;amp; Escudo - ESC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046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2B1C">
      <w:rPr>
        <w:noProof/>
      </w:rPr>
      <w:drawing>
        <wp:anchor distT="0" distB="0" distL="114300" distR="114300" simplePos="0" relativeHeight="251659264" behindDoc="0" locked="0" layoutInCell="1" allowOverlap="1" wp14:anchorId="318E0DCB" wp14:editId="31B3F49F">
          <wp:simplePos x="0" y="0"/>
          <wp:positionH relativeFrom="page">
            <wp:align>left</wp:align>
          </wp:positionH>
          <wp:positionV relativeFrom="margin">
            <wp:posOffset>-1282571</wp:posOffset>
          </wp:positionV>
          <wp:extent cx="1421765" cy="1009650"/>
          <wp:effectExtent l="0" t="0" r="0" b="0"/>
          <wp:wrapSquare wrapText="bothSides"/>
          <wp:docPr id="2" name="Imagen 2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76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5E1" w:rsidRPr="00E52B1C">
      <w:rPr>
        <w:rFonts w:cs="Arial"/>
        <w:b/>
        <w:bCs/>
        <w:sz w:val="28"/>
        <w:szCs w:val="28"/>
      </w:rPr>
      <w:t>INSTITUTO POLITECNICO NACIONAL</w:t>
    </w:r>
  </w:p>
  <w:p w14:paraId="6ABDEA79" w14:textId="77777777" w:rsidR="00D335E1" w:rsidRPr="00E52B1C" w:rsidRDefault="00D335E1" w:rsidP="00E52B1C">
    <w:pPr>
      <w:pStyle w:val="Encabezado"/>
      <w:jc w:val="center"/>
      <w:rPr>
        <w:rFonts w:cs="Arial"/>
        <w:b/>
        <w:bCs/>
        <w:sz w:val="24"/>
        <w:szCs w:val="24"/>
      </w:rPr>
    </w:pPr>
    <w:r w:rsidRPr="00E52B1C">
      <w:rPr>
        <w:rFonts w:cs="Arial"/>
        <w:b/>
        <w:bCs/>
        <w:sz w:val="24"/>
        <w:szCs w:val="24"/>
      </w:rPr>
      <w:t>ESCUELA SUPERIOR DE CÓMPUTO</w:t>
    </w:r>
  </w:p>
  <w:p w14:paraId="12D9115B" w14:textId="77777777" w:rsidR="00D335E1" w:rsidRDefault="007A203D" w:rsidP="00E52B1C">
    <w:pPr>
      <w:pStyle w:val="Encabezado"/>
      <w:jc w:val="center"/>
      <w:rPr>
        <w:rFonts w:cs="Arial"/>
        <w:sz w:val="24"/>
        <w:szCs w:val="24"/>
      </w:rPr>
    </w:pPr>
    <w:r w:rsidRPr="00E52B1C">
      <w:rPr>
        <w:rFonts w:cs="Arial"/>
        <w:b/>
        <w:bCs/>
        <w:sz w:val="24"/>
        <w:szCs w:val="24"/>
      </w:rPr>
      <w:t>NOMBRE:</w:t>
    </w:r>
    <w:r w:rsidRPr="00E52B1C">
      <w:rPr>
        <w:rFonts w:cs="Arial"/>
        <w:sz w:val="24"/>
        <w:szCs w:val="24"/>
      </w:rPr>
      <w:t xml:space="preserve"> Cerda García Gustavo</w:t>
    </w:r>
  </w:p>
  <w:p w14:paraId="2C7B8B07" w14:textId="2E68963F" w:rsidR="009E7DA4" w:rsidRDefault="009E7DA4" w:rsidP="00E52B1C">
    <w:pPr>
      <w:pStyle w:val="Encabezado"/>
      <w:jc w:val="center"/>
      <w:rPr>
        <w:rFonts w:cs="Arial"/>
        <w:sz w:val="24"/>
        <w:szCs w:val="24"/>
      </w:rPr>
    </w:pPr>
    <w:r w:rsidRPr="009E7DA4">
      <w:rPr>
        <w:rFonts w:cs="Arial"/>
        <w:b/>
        <w:bCs/>
        <w:sz w:val="24"/>
        <w:szCs w:val="24"/>
      </w:rPr>
      <w:t>Materia</w:t>
    </w:r>
    <w:r>
      <w:rPr>
        <w:rFonts w:cs="Arial"/>
        <w:sz w:val="24"/>
        <w:szCs w:val="24"/>
      </w:rPr>
      <w:t>:</w:t>
    </w:r>
    <w:r w:rsidR="002A6E93">
      <w:rPr>
        <w:rFonts w:cs="Arial"/>
        <w:sz w:val="24"/>
        <w:szCs w:val="24"/>
      </w:rPr>
      <w:t xml:space="preserve"> Inteligencia Artificial</w:t>
    </w:r>
  </w:p>
  <w:p w14:paraId="1A916383" w14:textId="77777777" w:rsidR="00902708" w:rsidRDefault="00902708" w:rsidP="00E52B1C">
    <w:pPr>
      <w:pStyle w:val="Encabezado"/>
      <w:jc w:val="center"/>
      <w:rPr>
        <w:rFonts w:cs="Arial"/>
        <w:sz w:val="24"/>
        <w:szCs w:val="24"/>
      </w:rPr>
    </w:pPr>
  </w:p>
  <w:p w14:paraId="56A35581" w14:textId="77777777" w:rsidR="00902708" w:rsidRPr="00E52B1C" w:rsidRDefault="00902708" w:rsidP="00E52B1C">
    <w:pPr>
      <w:pStyle w:val="Encabezado"/>
      <w:jc w:val="center"/>
      <w:rPr>
        <w:rFonts w:cs="Arial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93"/>
    <w:rsid w:val="000A6490"/>
    <w:rsid w:val="001E5926"/>
    <w:rsid w:val="00285203"/>
    <w:rsid w:val="002A6E93"/>
    <w:rsid w:val="002F23EE"/>
    <w:rsid w:val="00445236"/>
    <w:rsid w:val="004574EA"/>
    <w:rsid w:val="004D3B18"/>
    <w:rsid w:val="005F708A"/>
    <w:rsid w:val="007061D4"/>
    <w:rsid w:val="007A203D"/>
    <w:rsid w:val="007C5478"/>
    <w:rsid w:val="007E1E56"/>
    <w:rsid w:val="0083147B"/>
    <w:rsid w:val="008C2680"/>
    <w:rsid w:val="00902708"/>
    <w:rsid w:val="00930D8A"/>
    <w:rsid w:val="0094572B"/>
    <w:rsid w:val="009D42AE"/>
    <w:rsid w:val="009E7DA4"/>
    <w:rsid w:val="00A8093A"/>
    <w:rsid w:val="00AC55CF"/>
    <w:rsid w:val="00CC53C7"/>
    <w:rsid w:val="00D335E1"/>
    <w:rsid w:val="00D716F7"/>
    <w:rsid w:val="00D96316"/>
    <w:rsid w:val="00DF02D9"/>
    <w:rsid w:val="00E52B1C"/>
    <w:rsid w:val="00E9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12B30"/>
  <w15:chartTrackingRefBased/>
  <w15:docId w15:val="{2554D319-D707-48E0-A7EA-17756963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93A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Normal"/>
    <w:link w:val="Ttulo1Car"/>
    <w:uiPriority w:val="9"/>
    <w:qFormat/>
    <w:rsid w:val="005F708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708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16F7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16F7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1"/>
    <w:qFormat/>
    <w:rsid w:val="001E592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59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5E1"/>
  </w:style>
  <w:style w:type="paragraph" w:styleId="Piedepgina">
    <w:name w:val="footer"/>
    <w:basedOn w:val="Normal"/>
    <w:link w:val="Piedepgina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5E1"/>
  </w:style>
  <w:style w:type="character" w:customStyle="1" w:styleId="Ttulo1Car">
    <w:name w:val="Título 1 Car"/>
    <w:basedOn w:val="Fuentedeprrafopredeter"/>
    <w:link w:val="Ttulo1"/>
    <w:uiPriority w:val="9"/>
    <w:rsid w:val="005F708A"/>
    <w:rPr>
      <w:rFonts w:ascii="Montserrat" w:eastAsiaTheme="majorEastAsia" w:hAnsi="Montserrat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F708A"/>
    <w:rPr>
      <w:rFonts w:ascii="Montserrat" w:eastAsiaTheme="majorEastAsia" w:hAnsi="Montserrat" w:cstheme="majorBidi"/>
      <w:b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F708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08A"/>
    <w:rPr>
      <w:rFonts w:ascii="Montserrat" w:eastAsiaTheme="majorEastAsia" w:hAnsi="Montserrat" w:cstheme="majorBidi"/>
      <w:b/>
      <w:spacing w:val="-10"/>
      <w:kern w:val="28"/>
      <w:sz w:val="32"/>
      <w:szCs w:val="56"/>
    </w:rPr>
  </w:style>
  <w:style w:type="character" w:styleId="Textoennegrita">
    <w:name w:val="Strong"/>
    <w:basedOn w:val="Fuentedeprrafopredeter"/>
    <w:uiPriority w:val="22"/>
    <w:qFormat/>
    <w:rsid w:val="005F708A"/>
    <w:rPr>
      <w:b/>
      <w:bCs/>
    </w:rPr>
  </w:style>
  <w:style w:type="table" w:styleId="Tablaconcuadrcula">
    <w:name w:val="Table Grid"/>
    <w:basedOn w:val="Tablanormal"/>
    <w:uiPriority w:val="39"/>
    <w:rsid w:val="002A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D716F7"/>
    <w:rPr>
      <w:rFonts w:ascii="Montserrat" w:eastAsiaTheme="majorEastAsia" w:hAnsi="Montserrat" w:cstheme="majorBidi"/>
      <w:b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716F7"/>
    <w:rPr>
      <w:rFonts w:ascii="Montserrat" w:eastAsiaTheme="majorEastAsia" w:hAnsi="Montserrat" w:cstheme="majorBidi"/>
      <w:b/>
      <w:iCs/>
      <w:color w:val="2F5496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D716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\Documents\Plantillas%20personalizadas%20de%20Office\PlantillaESCOM-SP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PlantillaESCOM-SP.dotx</Template>
  <TotalTime>151</TotalTime>
  <Pages>13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Gustavo Cerda Garcia</cp:lastModifiedBy>
  <cp:revision>2</cp:revision>
  <dcterms:created xsi:type="dcterms:W3CDTF">2024-05-24T20:41:00Z</dcterms:created>
  <dcterms:modified xsi:type="dcterms:W3CDTF">2024-05-31T23:42:00Z</dcterms:modified>
</cp:coreProperties>
</file>