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5D38" w14:textId="0B828FA3" w:rsidR="004574EA" w:rsidRDefault="00347627" w:rsidP="00347627">
      <w:pPr>
        <w:pStyle w:val="Ttulo"/>
        <w:rPr>
          <w:b w:val="0"/>
          <w:bCs/>
        </w:rPr>
      </w:pPr>
      <w:r w:rsidRPr="00347627">
        <w:t xml:space="preserve">Ejercicio de Laboratorio 6. </w:t>
      </w:r>
      <w:r w:rsidRPr="00347627">
        <w:rPr>
          <w:b w:val="0"/>
          <w:bCs/>
        </w:rPr>
        <w:t>Minimax y Poda Alfa-Beta</w:t>
      </w:r>
    </w:p>
    <w:p w14:paraId="7D8DEBD7" w14:textId="4F35182B" w:rsidR="00347627" w:rsidRPr="00347627" w:rsidRDefault="00347627" w:rsidP="00347627">
      <w:pPr>
        <w:pStyle w:val="Ttulo1"/>
      </w:pPr>
      <w:r>
        <w:t>Ejercicios</w:t>
      </w:r>
    </w:p>
    <w:p w14:paraId="6CC74B81" w14:textId="44E0BB7B" w:rsidR="00347627" w:rsidRDefault="00347627" w:rsidP="00347627">
      <w:pPr>
        <w:pStyle w:val="Prrafodelista"/>
        <w:numPr>
          <w:ilvl w:val="0"/>
          <w:numId w:val="1"/>
        </w:numPr>
      </w:pPr>
      <w:r>
        <w:t>Implementa tu propia versión del juego del gato (tic tac toe) empleando minimax:</w:t>
      </w:r>
    </w:p>
    <w:p w14:paraId="1EA9F61A" w14:textId="7E111D7A" w:rsidR="00347627" w:rsidRDefault="00347627" w:rsidP="00347627">
      <w:pPr>
        <w:pStyle w:val="Prrafodelista"/>
        <w:numPr>
          <w:ilvl w:val="1"/>
          <w:numId w:val="1"/>
        </w:numPr>
      </w:pPr>
      <w:r>
        <w:t>A partir de la implementación anterior, crea una versión que implemente la poda alfa beta.</w:t>
      </w:r>
    </w:p>
    <w:p w14:paraId="577D5C17" w14:textId="02DD183C" w:rsidR="00347627" w:rsidRDefault="00347627" w:rsidP="00347627">
      <w:pPr>
        <w:pStyle w:val="Prrafodelista"/>
        <w:numPr>
          <w:ilvl w:val="0"/>
          <w:numId w:val="1"/>
        </w:numPr>
      </w:pPr>
      <w:r>
        <w:t>Prueba tu juego con otros usuarios humanos.</w:t>
      </w:r>
    </w:p>
    <w:p w14:paraId="6E8FA6E5" w14:textId="1AB9C2EC" w:rsidR="00347627" w:rsidRDefault="00347627" w:rsidP="00347627">
      <w:pPr>
        <w:pStyle w:val="Prrafodelista"/>
        <w:numPr>
          <w:ilvl w:val="0"/>
          <w:numId w:val="1"/>
        </w:numPr>
      </w:pPr>
      <w:r>
        <w:t>Prueba tu juego con otro agente inteligente.</w:t>
      </w:r>
    </w:p>
    <w:p w14:paraId="7F5D632B" w14:textId="5B29558F" w:rsidR="00347627" w:rsidRDefault="00347627" w:rsidP="00347627">
      <w:pPr>
        <w:pStyle w:val="Prrafodelista"/>
        <w:numPr>
          <w:ilvl w:val="0"/>
          <w:numId w:val="1"/>
        </w:numPr>
      </w:pPr>
      <w:r>
        <w:t>Diseña y de ser posible implementa una versión de tu juego con conectividad a red. *</w:t>
      </w:r>
    </w:p>
    <w:p w14:paraId="19F742DE" w14:textId="081E236C" w:rsidR="0000155D" w:rsidRPr="0000155D" w:rsidRDefault="0000155D" w:rsidP="0000155D">
      <w:pPr>
        <w:ind w:left="360"/>
        <w:rPr>
          <w:color w:val="FF0000"/>
        </w:rPr>
      </w:pPr>
      <w:r w:rsidRPr="0000155D">
        <w:rPr>
          <w:color w:val="FF0000"/>
        </w:rPr>
        <w:t>*  no es obligatorio</w:t>
      </w:r>
    </w:p>
    <w:p w14:paraId="137C8F98" w14:textId="69AA0A9A" w:rsidR="00347627" w:rsidRDefault="00347627" w:rsidP="00347627">
      <w:pPr>
        <w:pStyle w:val="Ttulo1"/>
      </w:pPr>
      <w:r>
        <w:t>Código</w:t>
      </w:r>
    </w:p>
    <w:p w14:paraId="08F2E4B2" w14:textId="14FBFB65" w:rsidR="00347627" w:rsidRDefault="00347627" w:rsidP="00347627">
      <w:pPr>
        <w:pStyle w:val="Ttulo2"/>
        <w:rPr>
          <w:rStyle w:val="CdigoCar"/>
          <w:b w:val="0"/>
          <w:bCs/>
        </w:rPr>
      </w:pPr>
      <w:r>
        <w:t xml:space="preserve">Función </w:t>
      </w:r>
      <w:r w:rsidRPr="00347627">
        <w:rPr>
          <w:rStyle w:val="CdigoCar"/>
          <w:b w:val="0"/>
          <w:bCs/>
        </w:rPr>
        <w:t xml:space="preserve">minimax (tablero, profundidad, </w:t>
      </w:r>
      <w:proofErr w:type="spellStart"/>
      <w:r w:rsidRPr="00347627">
        <w:rPr>
          <w:rStyle w:val="CdigoCar"/>
          <w:b w:val="0"/>
          <w:bCs/>
        </w:rPr>
        <w:t>es_maximizando</w:t>
      </w:r>
      <w:proofErr w:type="spellEnd"/>
      <w:r w:rsidRPr="00347627">
        <w:rPr>
          <w:rStyle w:val="CdigoCar"/>
          <w:b w:val="0"/>
          <w:bCs/>
        </w:rPr>
        <w:t>)</w:t>
      </w:r>
    </w:p>
    <w:p w14:paraId="2BB005C7" w14:textId="6DE24665" w:rsidR="00347627" w:rsidRDefault="00347627" w:rsidP="00347627">
      <w:pPr>
        <w:jc w:val="center"/>
      </w:pPr>
      <w:r>
        <w:rPr>
          <w:noProof/>
        </w:rPr>
        <w:drawing>
          <wp:inline distT="0" distB="0" distL="0" distR="0" wp14:anchorId="5B579D9F" wp14:editId="2ADF8433">
            <wp:extent cx="3794062" cy="4397828"/>
            <wp:effectExtent l="0" t="0" r="0" b="3175"/>
            <wp:docPr id="85712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45" cy="44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E99" w14:textId="6528EC00" w:rsidR="00347627" w:rsidRDefault="00347627" w:rsidP="00347627">
      <w:r>
        <w:lastRenderedPageBreak/>
        <w:t>Este código implementa el algoritmo Minimax, una técnica de búsqueda en árboles utilizada para tomar decisiones en juegos de adversarios. Funciona considerando todas las posibles jugadas a partir del estado actual del juego y determinando la mejor jugada posible para el jugador maximizador (generalmente el jugador "X" en el juego del Tic Tac Toe) y la peor jugada posible para el jugador minimizador (generalmente el jugador "O" en el Tic Tac Toe).</w:t>
      </w:r>
    </w:p>
    <w:p w14:paraId="410B07C2" w14:textId="77777777" w:rsidR="00347627" w:rsidRDefault="00347627" w:rsidP="00347627">
      <w:pPr>
        <w:pStyle w:val="Prrafodelista"/>
        <w:numPr>
          <w:ilvl w:val="0"/>
          <w:numId w:val="2"/>
        </w:numPr>
      </w:pPr>
      <w:r>
        <w:t xml:space="preserve">La función </w:t>
      </w:r>
      <w:r w:rsidRPr="00246502">
        <w:rPr>
          <w:rStyle w:val="CdigoCar"/>
        </w:rPr>
        <w:t>minimax</w:t>
      </w:r>
      <w:r>
        <w:t xml:space="preserve"> evalúa todas las posibles secuencias de movimientos recursivamente.</w:t>
      </w:r>
    </w:p>
    <w:p w14:paraId="5F357FC8" w14:textId="77777777" w:rsidR="00347627" w:rsidRDefault="00347627" w:rsidP="00347627">
      <w:pPr>
        <w:pStyle w:val="Prrafodelista"/>
        <w:numPr>
          <w:ilvl w:val="0"/>
          <w:numId w:val="2"/>
        </w:numPr>
      </w:pPr>
      <w:r>
        <w:t>Si uno de los jugadores gana, asigna un valor de evaluación alto si es el jugador "X" y un valor bajo si es el jugador "O".</w:t>
      </w:r>
    </w:p>
    <w:p w14:paraId="2274017C" w14:textId="77777777" w:rsidR="00347627" w:rsidRDefault="00347627" w:rsidP="00347627">
      <w:pPr>
        <w:pStyle w:val="Prrafodelista"/>
        <w:numPr>
          <w:ilvl w:val="0"/>
          <w:numId w:val="2"/>
        </w:numPr>
      </w:pPr>
      <w:r>
        <w:t>Si el juego termina en empate, devuelve un valor neutro.</w:t>
      </w:r>
    </w:p>
    <w:p w14:paraId="5769C61E" w14:textId="77777777" w:rsidR="00347627" w:rsidRDefault="00347627" w:rsidP="00347627">
      <w:pPr>
        <w:pStyle w:val="Prrafodelista"/>
        <w:numPr>
          <w:ilvl w:val="0"/>
          <w:numId w:val="2"/>
        </w:numPr>
      </w:pPr>
      <w:r>
        <w:t xml:space="preserve">Para cada posible movimiento, se simula el movimiento y se llama recursivamente a </w:t>
      </w:r>
      <w:r w:rsidRPr="00246502">
        <w:rPr>
          <w:rStyle w:val="CdigoCar"/>
        </w:rPr>
        <w:t>minimax</w:t>
      </w:r>
      <w:r>
        <w:t xml:space="preserve"> con un nivel de profundidad incrementado.</w:t>
      </w:r>
    </w:p>
    <w:p w14:paraId="0FE23F19" w14:textId="77777777" w:rsidR="00347627" w:rsidRDefault="00347627" w:rsidP="00347627">
      <w:pPr>
        <w:pStyle w:val="Prrafodelista"/>
        <w:numPr>
          <w:ilvl w:val="0"/>
          <w:numId w:val="2"/>
        </w:numPr>
      </w:pPr>
      <w:r>
        <w:t>Dependiendo de si es el turno del jugador maximizador o minimizador, se maximiza o minimiza el valor de evaluación resultante.</w:t>
      </w:r>
    </w:p>
    <w:p w14:paraId="45559C58" w14:textId="759B5F85" w:rsidR="00347627" w:rsidRDefault="00347627" w:rsidP="00347627">
      <w:pPr>
        <w:pStyle w:val="Prrafodelista"/>
        <w:numPr>
          <w:ilvl w:val="0"/>
          <w:numId w:val="2"/>
        </w:numPr>
      </w:pPr>
      <w:r>
        <w:t>Finalmente, devuelve el mejor valor de evaluación encontrado para el jugador maximizador o el peor valor para el jugador minimizador.</w:t>
      </w:r>
    </w:p>
    <w:p w14:paraId="261F495C" w14:textId="57AB4650" w:rsidR="00347627" w:rsidRDefault="00347627" w:rsidP="00347627">
      <w:pPr>
        <w:pStyle w:val="Ttulo2"/>
        <w:rPr>
          <w:rStyle w:val="CdigoCar"/>
          <w:b w:val="0"/>
          <w:bCs/>
        </w:rPr>
      </w:pPr>
      <w:r>
        <w:t xml:space="preserve">Función </w:t>
      </w:r>
      <w:r w:rsidRPr="00347627">
        <w:rPr>
          <w:rStyle w:val="CdigoCar"/>
          <w:b w:val="0"/>
          <w:bCs/>
        </w:rPr>
        <w:t>movimientoComputadora ()</w:t>
      </w:r>
    </w:p>
    <w:p w14:paraId="28AD7AB9" w14:textId="4D033C20" w:rsidR="00347627" w:rsidRDefault="00246502" w:rsidP="00246502">
      <w:pPr>
        <w:jc w:val="center"/>
      </w:pPr>
      <w:r>
        <w:rPr>
          <w:noProof/>
        </w:rPr>
        <w:drawing>
          <wp:inline distT="0" distB="0" distL="0" distR="0" wp14:anchorId="3C92C0FA" wp14:editId="61FE06F9">
            <wp:extent cx="4441371" cy="3138991"/>
            <wp:effectExtent l="0" t="0" r="0" b="4445"/>
            <wp:docPr id="18913824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61" cy="31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52DA" w14:textId="528B9739" w:rsidR="00246502" w:rsidRDefault="00246502" w:rsidP="00246502">
      <w:r w:rsidRPr="00246502">
        <w:t>Este código implementa una función movimientoComputadora que utiliza el algoritmo Minimax para determinar el mejor movimiento para la computadora en el juego del Tic Tac Toe.</w:t>
      </w:r>
    </w:p>
    <w:p w14:paraId="191D8CE8" w14:textId="77777777" w:rsidR="00246502" w:rsidRDefault="00246502" w:rsidP="00246502">
      <w:pPr>
        <w:pStyle w:val="Prrafodelista"/>
        <w:numPr>
          <w:ilvl w:val="0"/>
          <w:numId w:val="3"/>
        </w:numPr>
      </w:pPr>
      <w:r>
        <w:lastRenderedPageBreak/>
        <w:t xml:space="preserve">Inicializa </w:t>
      </w:r>
      <w:proofErr w:type="spellStart"/>
      <w:r w:rsidRPr="00246502">
        <w:rPr>
          <w:rStyle w:val="CdigoCar"/>
        </w:rPr>
        <w:t>mejor_valor</w:t>
      </w:r>
      <w:proofErr w:type="spellEnd"/>
      <w:r>
        <w:t xml:space="preserve"> con un valor muy bajo (negativo infinito) y </w:t>
      </w:r>
      <w:proofErr w:type="spellStart"/>
      <w:r w:rsidRPr="00246502">
        <w:rPr>
          <w:rStyle w:val="CdigoCar"/>
        </w:rPr>
        <w:t>mejor_movimiento</w:t>
      </w:r>
      <w:proofErr w:type="spellEnd"/>
      <w:r w:rsidRPr="00246502">
        <w:rPr>
          <w:rStyle w:val="CdigoCar"/>
        </w:rPr>
        <w:t xml:space="preserve"> </w:t>
      </w:r>
      <w:r>
        <w:t xml:space="preserve">como </w:t>
      </w:r>
      <w:proofErr w:type="spellStart"/>
      <w:r w:rsidRPr="00246502">
        <w:rPr>
          <w:rStyle w:val="CdigoCar"/>
        </w:rPr>
        <w:t>None</w:t>
      </w:r>
      <w:proofErr w:type="spellEnd"/>
      <w:r>
        <w:t>.</w:t>
      </w:r>
    </w:p>
    <w:p w14:paraId="1DB36CEF" w14:textId="77777777" w:rsidR="00246502" w:rsidRDefault="00246502" w:rsidP="00246502">
      <w:pPr>
        <w:pStyle w:val="Prrafodelista"/>
        <w:numPr>
          <w:ilvl w:val="0"/>
          <w:numId w:val="3"/>
        </w:numPr>
      </w:pPr>
      <w:r>
        <w:t>Itera sobre todas las posiciones del tablero.</w:t>
      </w:r>
    </w:p>
    <w:p w14:paraId="0766DFB3" w14:textId="77777777" w:rsidR="00246502" w:rsidRDefault="00246502" w:rsidP="00246502">
      <w:pPr>
        <w:pStyle w:val="Prrafodelista"/>
        <w:numPr>
          <w:ilvl w:val="0"/>
          <w:numId w:val="3"/>
        </w:numPr>
      </w:pPr>
      <w:r>
        <w:t xml:space="preserve">Para cada posición vacía, simula que la computadora coloca una ficha "X" en esa posición y llama al algoritmo </w:t>
      </w:r>
      <w:r w:rsidRPr="00246502">
        <w:rPr>
          <w:rStyle w:val="CdigoCar"/>
        </w:rPr>
        <w:t>minimax</w:t>
      </w:r>
      <w:r>
        <w:t xml:space="preserve"> para evaluar el tablero resultante.</w:t>
      </w:r>
    </w:p>
    <w:p w14:paraId="10A08576" w14:textId="77777777" w:rsidR="00246502" w:rsidRDefault="00246502" w:rsidP="00246502">
      <w:pPr>
        <w:pStyle w:val="Prrafodelista"/>
        <w:numPr>
          <w:ilvl w:val="0"/>
          <w:numId w:val="3"/>
        </w:numPr>
      </w:pPr>
      <w:r>
        <w:t>Luego, se deshace del movimiento simulado.</w:t>
      </w:r>
    </w:p>
    <w:p w14:paraId="792CB284" w14:textId="77777777" w:rsidR="00246502" w:rsidRDefault="00246502" w:rsidP="00246502">
      <w:pPr>
        <w:pStyle w:val="Prrafodelista"/>
        <w:numPr>
          <w:ilvl w:val="0"/>
          <w:numId w:val="3"/>
        </w:numPr>
      </w:pPr>
      <w:r>
        <w:t>Si el valor evaluado es mayor que el mejor valor encontrado hasta ahora (</w:t>
      </w:r>
      <w:proofErr w:type="spellStart"/>
      <w:r w:rsidRPr="00246502">
        <w:rPr>
          <w:rStyle w:val="CdigoCar"/>
        </w:rPr>
        <w:t>mejor_valor</w:t>
      </w:r>
      <w:proofErr w:type="spellEnd"/>
      <w:r>
        <w:t xml:space="preserve">), actualiza </w:t>
      </w:r>
      <w:proofErr w:type="spellStart"/>
      <w:r w:rsidRPr="00246502">
        <w:rPr>
          <w:rStyle w:val="CdigoCar"/>
        </w:rPr>
        <w:t>mejor_valor</w:t>
      </w:r>
      <w:proofErr w:type="spellEnd"/>
      <w:r>
        <w:t xml:space="preserve"> con el nuevo valor y guarda las coordenadas de esa posición como </w:t>
      </w:r>
      <w:proofErr w:type="spellStart"/>
      <w:r w:rsidRPr="00246502">
        <w:rPr>
          <w:rStyle w:val="CdigoCar"/>
        </w:rPr>
        <w:t>mejor_movimiento</w:t>
      </w:r>
      <w:proofErr w:type="spellEnd"/>
      <w:r>
        <w:t>.</w:t>
      </w:r>
    </w:p>
    <w:p w14:paraId="24FC193C" w14:textId="42C96A10" w:rsidR="00246502" w:rsidRDefault="00246502" w:rsidP="00246502">
      <w:pPr>
        <w:pStyle w:val="Prrafodelista"/>
        <w:numPr>
          <w:ilvl w:val="0"/>
          <w:numId w:val="3"/>
        </w:numPr>
      </w:pPr>
      <w:r>
        <w:t>Finalmente, devuelve las coordenadas del mejor movimiento encontrado.</w:t>
      </w:r>
    </w:p>
    <w:p w14:paraId="746876D5" w14:textId="1A53CAF8" w:rsidR="00246502" w:rsidRDefault="00246502" w:rsidP="00246502">
      <w:pPr>
        <w:pStyle w:val="Ttulo1"/>
      </w:pPr>
      <w:r>
        <w:t>Pruebas</w:t>
      </w:r>
    </w:p>
    <w:p w14:paraId="6609E87A" w14:textId="39063D49" w:rsidR="00246502" w:rsidRDefault="00246502" w:rsidP="00246502">
      <w:pPr>
        <w:pStyle w:val="Ttulo2"/>
      </w:pPr>
      <w:r>
        <w:t>Humano vs Computadora</w:t>
      </w:r>
    </w:p>
    <w:p w14:paraId="5D6DB051" w14:textId="54109637" w:rsidR="00246502" w:rsidRDefault="00246502" w:rsidP="00246502">
      <w:r>
        <w:t>Primero ingresamos el nombre del jugador</w:t>
      </w:r>
    </w:p>
    <w:p w14:paraId="409581D6" w14:textId="5F80BCDB" w:rsidR="00246502" w:rsidRDefault="00246502" w:rsidP="00246502">
      <w:pPr>
        <w:jc w:val="center"/>
      </w:pPr>
      <w:r w:rsidRPr="00246502">
        <w:drawing>
          <wp:inline distT="0" distB="0" distL="0" distR="0" wp14:anchorId="68DA0E66" wp14:editId="44BF9294">
            <wp:extent cx="2906485" cy="1090885"/>
            <wp:effectExtent l="0" t="0" r="0" b="0"/>
            <wp:docPr id="3762541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411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828" cy="10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ED7" w14:textId="63703B68" w:rsidR="00246502" w:rsidRDefault="00246502" w:rsidP="00246502">
      <w:r>
        <w:t>Se muestran las instrucciones</w:t>
      </w:r>
    </w:p>
    <w:p w14:paraId="34E02D3D" w14:textId="4D38DB8F" w:rsidR="00246502" w:rsidRDefault="00246502" w:rsidP="00246502">
      <w:pPr>
        <w:jc w:val="center"/>
      </w:pPr>
      <w:r w:rsidRPr="00246502">
        <w:drawing>
          <wp:inline distT="0" distB="0" distL="0" distR="0" wp14:anchorId="194BCA34" wp14:editId="09B83AE9">
            <wp:extent cx="2969364" cy="2993571"/>
            <wp:effectExtent l="0" t="0" r="2540" b="0"/>
            <wp:docPr id="1849182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24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544" cy="29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3B0E" w14:textId="40E7A83E" w:rsidR="00246502" w:rsidRDefault="00246502" w:rsidP="00246502">
      <w:r>
        <w:lastRenderedPageBreak/>
        <w:t>La computadora comenzó, entonces nos toca elegir una casilla que será la 5</w:t>
      </w:r>
    </w:p>
    <w:p w14:paraId="571F44EE" w14:textId="304B0909" w:rsidR="00246502" w:rsidRDefault="00246502" w:rsidP="00246502">
      <w:pPr>
        <w:jc w:val="center"/>
      </w:pPr>
      <w:r w:rsidRPr="00246502">
        <w:drawing>
          <wp:inline distT="0" distB="0" distL="0" distR="0" wp14:anchorId="49A672F0" wp14:editId="0F0987B8">
            <wp:extent cx="3418114" cy="2022797"/>
            <wp:effectExtent l="0" t="0" r="0" b="0"/>
            <wp:docPr id="34248255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2551" name="Imagen 1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110" cy="20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628" w14:textId="394417B0" w:rsidR="00246502" w:rsidRDefault="00246502" w:rsidP="00246502">
      <w:r>
        <w:t>En el turno de la computadora, intenta ganar ya que no hay suficientes casillas del jugador X para bloquear la jugada, entonces la bloqueamos nosotros</w:t>
      </w:r>
    </w:p>
    <w:p w14:paraId="4FD5B268" w14:textId="0BAE3D4A" w:rsidR="00246502" w:rsidRDefault="00246502" w:rsidP="00246502">
      <w:pPr>
        <w:jc w:val="center"/>
      </w:pPr>
      <w:r w:rsidRPr="00246502">
        <w:drawing>
          <wp:inline distT="0" distB="0" distL="0" distR="0" wp14:anchorId="36720771" wp14:editId="647CF270">
            <wp:extent cx="3374571" cy="1971285"/>
            <wp:effectExtent l="0" t="0" r="0" b="0"/>
            <wp:docPr id="383130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07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43" cy="19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D2BD" w14:textId="7F0B6C64" w:rsidR="00246502" w:rsidRDefault="00246502" w:rsidP="00246502">
      <w:r>
        <w:t>Como ahora si pudiéramos ganar la computadora nos bloquea la jugada y ahora nos vuelve a tocar bloquear su jugada, pero esta nos intentara bloquear eligiendo la casilla 6.</w:t>
      </w:r>
    </w:p>
    <w:p w14:paraId="2FCF1A9D" w14:textId="0AE9435A" w:rsidR="00246502" w:rsidRDefault="00246502" w:rsidP="00246502">
      <w:pPr>
        <w:jc w:val="center"/>
      </w:pPr>
      <w:r w:rsidRPr="00246502">
        <w:lastRenderedPageBreak/>
        <w:drawing>
          <wp:inline distT="0" distB="0" distL="0" distR="0" wp14:anchorId="31C9915D" wp14:editId="221D02B7">
            <wp:extent cx="3287485" cy="2092036"/>
            <wp:effectExtent l="0" t="0" r="8255" b="3810"/>
            <wp:docPr id="31581852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18523" name="Imagen 1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568" cy="20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2437" w14:textId="61803B6B" w:rsidR="00246502" w:rsidRDefault="00246502" w:rsidP="00246502">
      <w:r>
        <w:t>Este gato ya se ahogó, será un empate.</w:t>
      </w:r>
    </w:p>
    <w:p w14:paraId="350A69F6" w14:textId="2E87C9CF" w:rsidR="00246502" w:rsidRDefault="00246502" w:rsidP="00246502">
      <w:pPr>
        <w:jc w:val="center"/>
      </w:pPr>
      <w:r w:rsidRPr="00246502">
        <w:drawing>
          <wp:inline distT="0" distB="0" distL="0" distR="0" wp14:anchorId="2A55E3BE" wp14:editId="2641E149">
            <wp:extent cx="3124200" cy="1754069"/>
            <wp:effectExtent l="0" t="0" r="0" b="0"/>
            <wp:docPr id="126386679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66797" name="Imagen 1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171" cy="17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A4EA" w14:textId="2BADA975" w:rsidR="00246502" w:rsidRDefault="00246502" w:rsidP="00246502">
      <w:pPr>
        <w:jc w:val="center"/>
      </w:pPr>
      <w:r w:rsidRPr="00246502">
        <w:drawing>
          <wp:inline distT="0" distB="0" distL="0" distR="0" wp14:anchorId="404AC0F9" wp14:editId="0B4FA46D">
            <wp:extent cx="3113314" cy="793590"/>
            <wp:effectExtent l="0" t="0" r="0" b="6985"/>
            <wp:docPr id="169124993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9939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9457" cy="7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E92C" w14:textId="77777777" w:rsidR="00EE7996" w:rsidRDefault="00EE7996">
      <w:pPr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7A10F3C3" w14:textId="478B3AAD" w:rsidR="00246502" w:rsidRDefault="00246502" w:rsidP="00246502">
      <w:pPr>
        <w:pStyle w:val="Ttulo2"/>
      </w:pPr>
      <w:r>
        <w:lastRenderedPageBreak/>
        <w:t>Computadora vs Computadora</w:t>
      </w:r>
    </w:p>
    <w:p w14:paraId="734ECDF2" w14:textId="0FD34109" w:rsidR="00EE7996" w:rsidRDefault="00EE7996" w:rsidP="00EE7996">
      <w:r>
        <w:t>Seleccionar el modo</w:t>
      </w:r>
    </w:p>
    <w:p w14:paraId="6A1D1C94" w14:textId="5AE43B93" w:rsidR="00EE7996" w:rsidRDefault="00EE7996" w:rsidP="00EE7996">
      <w:pPr>
        <w:jc w:val="center"/>
      </w:pPr>
      <w:r w:rsidRPr="00EE7996">
        <w:drawing>
          <wp:inline distT="0" distB="0" distL="0" distR="0" wp14:anchorId="00CE556A" wp14:editId="39DA3DF2">
            <wp:extent cx="2984262" cy="2024743"/>
            <wp:effectExtent l="0" t="0" r="6985" b="0"/>
            <wp:docPr id="778002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0280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523" cy="20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02E" w14:textId="551C92B7" w:rsidR="00EE7996" w:rsidRDefault="00EE7996" w:rsidP="00EE7996">
      <w:r>
        <w:t>Gano la computadora 1, aquí se llena por ticks el tablero</w:t>
      </w:r>
    </w:p>
    <w:p w14:paraId="4CA1E819" w14:textId="308D5D59" w:rsidR="00EE7996" w:rsidRDefault="00EE7996" w:rsidP="00EE7996">
      <w:pPr>
        <w:jc w:val="center"/>
      </w:pPr>
      <w:r w:rsidRPr="00EE7996">
        <w:drawing>
          <wp:inline distT="0" distB="0" distL="0" distR="0" wp14:anchorId="3A42F0C8" wp14:editId="4A0762C0">
            <wp:extent cx="4610743" cy="1276528"/>
            <wp:effectExtent l="0" t="0" r="0" b="0"/>
            <wp:docPr id="181510552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5526" name="Imagen 1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AD37" w14:textId="5215A83D" w:rsidR="00EE7996" w:rsidRDefault="00EE7996" w:rsidP="00EE7996">
      <w:r>
        <w:t>También hay empates</w:t>
      </w:r>
    </w:p>
    <w:p w14:paraId="21C0CDED" w14:textId="2DB46131" w:rsidR="00EE7996" w:rsidRPr="00EE7996" w:rsidRDefault="00EE7996" w:rsidP="00EE7996">
      <w:pPr>
        <w:jc w:val="center"/>
      </w:pPr>
      <w:r w:rsidRPr="00EE7996">
        <w:drawing>
          <wp:inline distT="0" distB="0" distL="0" distR="0" wp14:anchorId="7C015E14" wp14:editId="5B8317D4">
            <wp:extent cx="3600953" cy="981212"/>
            <wp:effectExtent l="0" t="0" r="0" b="9525"/>
            <wp:docPr id="1677059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940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101A" w14:textId="77777777" w:rsidR="005F708A" w:rsidRPr="00347627" w:rsidRDefault="005F708A" w:rsidP="005F708A">
      <w:pPr>
        <w:pStyle w:val="Ttulo"/>
        <w:rPr>
          <w:rStyle w:val="Textoennegrita"/>
        </w:rPr>
      </w:pPr>
    </w:p>
    <w:sectPr w:rsidR="005F708A" w:rsidRPr="00347627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392A7" w14:textId="77777777" w:rsidR="00BA08AE" w:rsidRDefault="00BA08AE" w:rsidP="00D335E1">
      <w:pPr>
        <w:spacing w:after="0" w:line="240" w:lineRule="auto"/>
      </w:pPr>
      <w:r>
        <w:separator/>
      </w:r>
    </w:p>
  </w:endnote>
  <w:endnote w:type="continuationSeparator" w:id="0">
    <w:p w14:paraId="53E70774" w14:textId="77777777" w:rsidR="00BA08AE" w:rsidRDefault="00BA08AE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6F725F0F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B5B2FF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06268" w14:textId="77777777" w:rsidR="00BA08AE" w:rsidRDefault="00BA08AE" w:rsidP="00D335E1">
      <w:pPr>
        <w:spacing w:after="0" w:line="240" w:lineRule="auto"/>
      </w:pPr>
      <w:r>
        <w:separator/>
      </w:r>
    </w:p>
  </w:footnote>
  <w:footnote w:type="continuationSeparator" w:id="0">
    <w:p w14:paraId="5D655F83" w14:textId="77777777" w:rsidR="00BA08AE" w:rsidRDefault="00BA08AE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6010C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1DB0DA45" wp14:editId="24B24D54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674D5532" wp14:editId="1CCA5C86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2CE2EF32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18FF0FBB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0C0B461D" w14:textId="4E0B2A76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347627">
      <w:rPr>
        <w:rFonts w:cs="Arial"/>
        <w:sz w:val="24"/>
        <w:szCs w:val="24"/>
      </w:rPr>
      <w:t xml:space="preserve"> Inteligencia Artificial</w:t>
    </w:r>
  </w:p>
  <w:p w14:paraId="278D7D76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7A12D0CF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76351"/>
    <w:multiLevelType w:val="hybridMultilevel"/>
    <w:tmpl w:val="B9AEDD18"/>
    <w:lvl w:ilvl="0" w:tplc="83A614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47973"/>
    <w:multiLevelType w:val="hybridMultilevel"/>
    <w:tmpl w:val="2806D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D3D38"/>
    <w:multiLevelType w:val="hybridMultilevel"/>
    <w:tmpl w:val="A6CC5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56778"/>
    <w:multiLevelType w:val="hybridMultilevel"/>
    <w:tmpl w:val="7BA29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15690">
    <w:abstractNumId w:val="3"/>
  </w:num>
  <w:num w:numId="2" w16cid:durableId="1821533383">
    <w:abstractNumId w:val="2"/>
  </w:num>
  <w:num w:numId="3" w16cid:durableId="1549686514">
    <w:abstractNumId w:val="1"/>
  </w:num>
  <w:num w:numId="4" w16cid:durableId="148597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7"/>
    <w:rsid w:val="0000155D"/>
    <w:rsid w:val="000A6490"/>
    <w:rsid w:val="001E5926"/>
    <w:rsid w:val="00246502"/>
    <w:rsid w:val="002F23EE"/>
    <w:rsid w:val="00347627"/>
    <w:rsid w:val="004574EA"/>
    <w:rsid w:val="005F708A"/>
    <w:rsid w:val="007061D4"/>
    <w:rsid w:val="007A203D"/>
    <w:rsid w:val="00902708"/>
    <w:rsid w:val="00930D8A"/>
    <w:rsid w:val="0094572B"/>
    <w:rsid w:val="009E7DA4"/>
    <w:rsid w:val="00AC55CF"/>
    <w:rsid w:val="00BA08AE"/>
    <w:rsid w:val="00CC53C7"/>
    <w:rsid w:val="00D335E1"/>
    <w:rsid w:val="00E52B1C"/>
    <w:rsid w:val="00E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01BD5"/>
  <w15:chartTrackingRefBased/>
  <w15:docId w15:val="{14C876C4-CBDF-4B39-8111-0C6039DB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8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paragraph" w:customStyle="1" w:styleId="Cdigo">
    <w:name w:val="Código"/>
    <w:basedOn w:val="Ttulo2"/>
    <w:link w:val="CdigoCar"/>
    <w:qFormat/>
    <w:rsid w:val="00347627"/>
    <w:rPr>
      <w:rFonts w:ascii="Cascadia Code" w:hAnsi="Cascadia Code"/>
      <w:b w:val="0"/>
      <w:color w:val="44546A" w:themeColor="text2"/>
    </w:rPr>
  </w:style>
  <w:style w:type="character" w:customStyle="1" w:styleId="CdigoCar">
    <w:name w:val="Código Car"/>
    <w:basedOn w:val="Ttulo2Car"/>
    <w:link w:val="Cdigo"/>
    <w:rsid w:val="00347627"/>
    <w:rPr>
      <w:rFonts w:ascii="Cascadia Code" w:eastAsiaTheme="majorEastAsia" w:hAnsi="Cascadia Code" w:cstheme="majorBidi"/>
      <w:b w:val="0"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24</TotalTime>
  <Pages>6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2</cp:revision>
  <dcterms:created xsi:type="dcterms:W3CDTF">2024-04-19T17:58:00Z</dcterms:created>
  <dcterms:modified xsi:type="dcterms:W3CDTF">2024-04-19T18:22:00Z</dcterms:modified>
</cp:coreProperties>
</file>