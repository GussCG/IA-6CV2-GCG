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9D1A" w14:textId="71F2267C" w:rsidR="004203D3" w:rsidRDefault="004203D3" w:rsidP="000A3B6A">
      <w:pPr>
        <w:pStyle w:val="Ttulo"/>
        <w:spacing w:line="276" w:lineRule="auto"/>
      </w:pPr>
      <w:r w:rsidRPr="004203D3">
        <w:t xml:space="preserve">Ejercicio de Laboratorio 3. BFS </w:t>
      </w:r>
      <w:r>
        <w:t>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14:paraId="3B8B0F34" w14:textId="61271149" w:rsidR="004203D3" w:rsidRDefault="004203D3" w:rsidP="000A3B6A">
      <w:pPr>
        <w:pStyle w:val="Ttulo1"/>
        <w:spacing w:line="276" w:lineRule="auto"/>
      </w:pPr>
      <w:r>
        <w:t>Ejercicio 1. 4-Puzzle</w:t>
      </w:r>
    </w:p>
    <w:p w14:paraId="29CC1E19" w14:textId="4FD93DF0" w:rsidR="00B20B2E" w:rsidRDefault="00E365F7" w:rsidP="000A3B6A">
      <w:pPr>
        <w:pStyle w:val="Ttulo2"/>
        <w:spacing w:line="276" w:lineRule="auto"/>
      </w:pPr>
      <w:r>
        <w:t>La solución con BFS fue mejor que la propuesta por DFS</w:t>
      </w:r>
    </w:p>
    <w:p w14:paraId="437AECD6" w14:textId="77777777" w:rsidR="00E365F7" w:rsidRDefault="00E365F7" w:rsidP="000A3B6A">
      <w:pPr>
        <w:spacing w:line="276" w:lineRule="auto"/>
      </w:pPr>
      <w:r>
        <w:t>La elección entre BFS (Búsqueda en Amplitud) y DFS (Búsqueda en Profundidad) depende del problema específico y de las características del espacio de búsqueda. Aquí hay algunas consideraciones que pueden ayudarte a decidir cuál es mejor en ciertos casos:</w:t>
      </w:r>
    </w:p>
    <w:p w14:paraId="75ED6719" w14:textId="79B1945F" w:rsidR="00E365F7" w:rsidRDefault="00E365F7" w:rsidP="000A3B6A">
      <w:pPr>
        <w:pStyle w:val="Ttulo3"/>
        <w:spacing w:line="276" w:lineRule="auto"/>
      </w:pPr>
      <w:r>
        <w:t>Búsqueda en Amplitud (BFS)</w:t>
      </w:r>
    </w:p>
    <w:p w14:paraId="2F9927AA" w14:textId="22E66BC8" w:rsidR="00E365F7" w:rsidRDefault="00E365F7" w:rsidP="000A3B6A">
      <w:pPr>
        <w:pStyle w:val="Prrafodelista"/>
        <w:numPr>
          <w:ilvl w:val="0"/>
          <w:numId w:val="3"/>
        </w:numPr>
        <w:spacing w:line="276" w:lineRule="auto"/>
      </w:pPr>
      <w:r w:rsidRPr="00E365F7">
        <w:rPr>
          <w:b/>
          <w:bCs/>
        </w:rPr>
        <w:t>Completa</w:t>
      </w:r>
      <w:r>
        <w:t>: Encuentra una solución si existe, siempre y cuando los costos sean iguales.</w:t>
      </w:r>
    </w:p>
    <w:p w14:paraId="219368B8" w14:textId="293F38AE" w:rsidR="00E365F7" w:rsidRDefault="00E365F7" w:rsidP="000A3B6A">
      <w:pPr>
        <w:pStyle w:val="Prrafodelista"/>
        <w:numPr>
          <w:ilvl w:val="0"/>
          <w:numId w:val="3"/>
        </w:numPr>
        <w:spacing w:line="276" w:lineRule="auto"/>
      </w:pPr>
      <w:r w:rsidRPr="00E365F7">
        <w:rPr>
          <w:b/>
          <w:bCs/>
        </w:rPr>
        <w:t>Óptima</w:t>
      </w:r>
      <w:r>
        <w:t>: Encuentra la solución de menor profundidad, lo que significa que, en un grafo no ponderado, encuentra la solución más corta en términos de número de pasos o niveles.</w:t>
      </w:r>
    </w:p>
    <w:p w14:paraId="2F252B05" w14:textId="52E45E48" w:rsidR="00E365F7" w:rsidRDefault="00E365F7" w:rsidP="000A3B6A">
      <w:pPr>
        <w:pStyle w:val="Prrafodelista"/>
        <w:numPr>
          <w:ilvl w:val="0"/>
          <w:numId w:val="3"/>
        </w:numPr>
        <w:spacing w:line="276" w:lineRule="auto"/>
      </w:pPr>
      <w:r w:rsidRPr="00E365F7">
        <w:rPr>
          <w:b/>
          <w:bCs/>
        </w:rPr>
        <w:t>Memoria</w:t>
      </w:r>
      <w:r>
        <w:t>: Tiende a requerir más memoria, ya que debe mantener todos los nodos frontera en una cola.</w:t>
      </w:r>
    </w:p>
    <w:p w14:paraId="3FF01FEE" w14:textId="79F8A834" w:rsidR="00E365F7" w:rsidRDefault="00E365F7" w:rsidP="000A3B6A">
      <w:pPr>
        <w:pStyle w:val="Prrafodelista"/>
        <w:numPr>
          <w:ilvl w:val="0"/>
          <w:numId w:val="3"/>
        </w:numPr>
        <w:spacing w:line="276" w:lineRule="auto"/>
      </w:pPr>
      <w:r w:rsidRPr="00E365F7">
        <w:rPr>
          <w:b/>
          <w:bCs/>
        </w:rPr>
        <w:t>Tiempo</w:t>
      </w:r>
      <w:r>
        <w:t>: Puede ser más lento en comparación con DFS, especialmente en árboles o grafos con una profundidad considerable.</w:t>
      </w:r>
    </w:p>
    <w:p w14:paraId="442D9FD8" w14:textId="380E79CC" w:rsidR="00E365F7" w:rsidRDefault="00E365F7" w:rsidP="000A3B6A">
      <w:pPr>
        <w:pStyle w:val="Prrafodelista"/>
        <w:numPr>
          <w:ilvl w:val="0"/>
          <w:numId w:val="3"/>
        </w:numPr>
        <w:spacing w:line="276" w:lineRule="auto"/>
      </w:pPr>
      <w:r w:rsidRPr="00E365F7">
        <w:rPr>
          <w:b/>
          <w:bCs/>
        </w:rPr>
        <w:t>Aplicaciones</w:t>
      </w:r>
      <w:r>
        <w:t>: Ideal para encontrar la solución más corta en términos de número de pasos, como en laberintos donde se busca el camino más corto.</w:t>
      </w:r>
    </w:p>
    <w:p w14:paraId="777C821B" w14:textId="4B9761E9" w:rsidR="00E365F7" w:rsidRDefault="00E365F7" w:rsidP="000A3B6A">
      <w:pPr>
        <w:pStyle w:val="Ttulo3"/>
        <w:spacing w:line="276" w:lineRule="auto"/>
      </w:pPr>
      <w:r>
        <w:t>Búsqueda en Profundidad (DFS)</w:t>
      </w:r>
    </w:p>
    <w:p w14:paraId="7E982AF6" w14:textId="20412CAB" w:rsidR="00E365F7" w:rsidRDefault="00E365F7" w:rsidP="000A3B6A">
      <w:pPr>
        <w:pStyle w:val="Prrafodelista"/>
        <w:numPr>
          <w:ilvl w:val="0"/>
          <w:numId w:val="4"/>
        </w:numPr>
        <w:spacing w:line="276" w:lineRule="auto"/>
      </w:pPr>
      <w:r w:rsidRPr="00E365F7">
        <w:rPr>
          <w:b/>
          <w:bCs/>
        </w:rPr>
        <w:t>Completa</w:t>
      </w:r>
      <w:r>
        <w:t>: No siempre encuentra una solución si existe, especialmente en grafos con ciclos.</w:t>
      </w:r>
    </w:p>
    <w:p w14:paraId="2EB50CFD" w14:textId="35A38D05" w:rsidR="00E365F7" w:rsidRDefault="00E365F7" w:rsidP="000A3B6A">
      <w:pPr>
        <w:pStyle w:val="Prrafodelista"/>
        <w:numPr>
          <w:ilvl w:val="0"/>
          <w:numId w:val="4"/>
        </w:numPr>
        <w:spacing w:line="276" w:lineRule="auto"/>
      </w:pPr>
      <w:r w:rsidRPr="00E365F7">
        <w:rPr>
          <w:b/>
          <w:bCs/>
        </w:rPr>
        <w:t>No óptima</w:t>
      </w:r>
      <w:r>
        <w:t>: No garantiza encontrar la solución de menor profundidad. Encontrará la primera solución que encuentre, que puede no ser la óptima en términos de profundidad.</w:t>
      </w:r>
    </w:p>
    <w:p w14:paraId="72C015DB" w14:textId="39F3CA56" w:rsidR="00E365F7" w:rsidRDefault="00E365F7" w:rsidP="000A3B6A">
      <w:pPr>
        <w:pStyle w:val="Prrafodelista"/>
        <w:numPr>
          <w:ilvl w:val="0"/>
          <w:numId w:val="4"/>
        </w:numPr>
        <w:spacing w:line="276" w:lineRule="auto"/>
      </w:pPr>
      <w:r w:rsidRPr="00E365F7">
        <w:rPr>
          <w:b/>
          <w:bCs/>
        </w:rPr>
        <w:t>Memoria</w:t>
      </w:r>
      <w:r>
        <w:t>: Tiene un uso de memoria más eficiente, ya que solo necesita mantener un camino desde el nodo inicial hasta el nodo actual.</w:t>
      </w:r>
    </w:p>
    <w:p w14:paraId="4E136B7E" w14:textId="6D72B915" w:rsidR="00E365F7" w:rsidRDefault="00E365F7" w:rsidP="000A3B6A">
      <w:pPr>
        <w:pStyle w:val="Prrafodelista"/>
        <w:numPr>
          <w:ilvl w:val="0"/>
          <w:numId w:val="4"/>
        </w:numPr>
        <w:spacing w:line="276" w:lineRule="auto"/>
      </w:pPr>
      <w:r w:rsidRPr="00E365F7">
        <w:rPr>
          <w:b/>
          <w:bCs/>
        </w:rPr>
        <w:t>Tiempo</w:t>
      </w:r>
      <w:r>
        <w:t>: Puede ser más rápido que BFS en grafos con ramificaciones excesivas y profundidad limitada.</w:t>
      </w:r>
    </w:p>
    <w:p w14:paraId="6BC005AC" w14:textId="5D7D3A5E" w:rsidR="00E365F7" w:rsidRDefault="00E365F7" w:rsidP="000A3B6A">
      <w:pPr>
        <w:pStyle w:val="Prrafodelista"/>
        <w:numPr>
          <w:ilvl w:val="0"/>
          <w:numId w:val="4"/>
        </w:numPr>
        <w:spacing w:line="276" w:lineRule="auto"/>
      </w:pPr>
      <w:r w:rsidRPr="00E365F7">
        <w:rPr>
          <w:b/>
          <w:bCs/>
        </w:rPr>
        <w:t>Aplicaciones</w:t>
      </w:r>
      <w:r>
        <w:t>: Útil en problemas donde la profundidad de la solución no es relevante, como en la exploración de un árbol para encontrar una solución, la generación de permutaciones, etc.</w:t>
      </w:r>
    </w:p>
    <w:p w14:paraId="579A88ED" w14:textId="2456A7D7" w:rsidR="00E365F7" w:rsidRDefault="00E365F7" w:rsidP="000A3B6A">
      <w:pPr>
        <w:spacing w:line="276" w:lineRule="auto"/>
      </w:pPr>
      <w:r>
        <w:t>Para la elección del algoritmo</w:t>
      </w:r>
    </w:p>
    <w:p w14:paraId="372ADB08" w14:textId="7FB3D829" w:rsidR="00E365F7" w:rsidRDefault="00E365F7" w:rsidP="000A3B6A">
      <w:pPr>
        <w:pStyle w:val="Prrafodelista"/>
        <w:numPr>
          <w:ilvl w:val="0"/>
          <w:numId w:val="5"/>
        </w:numPr>
        <w:spacing w:line="276" w:lineRule="auto"/>
      </w:pPr>
      <w:r w:rsidRPr="00E365F7">
        <w:rPr>
          <w:b/>
          <w:bCs/>
        </w:rPr>
        <w:lastRenderedPageBreak/>
        <w:t>Laberintos</w:t>
      </w:r>
      <w:r>
        <w:t>: Si el objetivo es encontrar la solución más corta en términos de pasos, BFS es mejor.</w:t>
      </w:r>
    </w:p>
    <w:p w14:paraId="0221A2CB" w14:textId="379A479E" w:rsidR="00E365F7" w:rsidRDefault="00E365F7" w:rsidP="000A3B6A">
      <w:pPr>
        <w:pStyle w:val="Prrafodelista"/>
        <w:numPr>
          <w:ilvl w:val="0"/>
          <w:numId w:val="5"/>
        </w:numPr>
        <w:spacing w:line="276" w:lineRule="auto"/>
      </w:pPr>
      <w:r w:rsidRPr="00E365F7">
        <w:rPr>
          <w:b/>
          <w:bCs/>
        </w:rPr>
        <w:t>Exploración de Árboles</w:t>
      </w:r>
      <w:r>
        <w:t>:</w:t>
      </w:r>
      <w:r>
        <w:t xml:space="preserve"> DFS puede ser más eficiente para recorrer árboles y grafos grandes.</w:t>
      </w:r>
    </w:p>
    <w:p w14:paraId="2602CC16" w14:textId="77777777" w:rsidR="00E365F7" w:rsidRDefault="00E365F7" w:rsidP="000A3B6A">
      <w:pPr>
        <w:pStyle w:val="Prrafodelista"/>
        <w:spacing w:line="276" w:lineRule="auto"/>
      </w:pPr>
    </w:p>
    <w:p w14:paraId="5F6EF3E6" w14:textId="0949D7A4" w:rsidR="00E365F7" w:rsidRDefault="00E365F7" w:rsidP="000A3B6A">
      <w:pPr>
        <w:pStyle w:val="Prrafodelista"/>
        <w:numPr>
          <w:ilvl w:val="0"/>
          <w:numId w:val="5"/>
        </w:numPr>
        <w:spacing w:line="276" w:lineRule="auto"/>
      </w:pPr>
      <w:r w:rsidRPr="00E365F7">
        <w:rPr>
          <w:b/>
          <w:bCs/>
        </w:rPr>
        <w:t>Espacios de Búsqueda con Profundidad Limitada</w:t>
      </w:r>
      <w:r>
        <w:t>: DFS puede ser preferible si se conoce que la solución no está demasiado lejos del nodo inicial.</w:t>
      </w:r>
    </w:p>
    <w:p w14:paraId="40EF7530" w14:textId="46F5A6E8" w:rsidR="00E365F7" w:rsidRPr="00E365F7" w:rsidRDefault="00E365F7" w:rsidP="000A3B6A">
      <w:pPr>
        <w:pStyle w:val="Prrafodelista"/>
        <w:numPr>
          <w:ilvl w:val="0"/>
          <w:numId w:val="5"/>
        </w:numPr>
        <w:spacing w:line="276" w:lineRule="auto"/>
      </w:pPr>
      <w:r w:rsidRPr="00E365F7">
        <w:rPr>
          <w:b/>
          <w:bCs/>
        </w:rPr>
        <w:t>Memoria Limitada</w:t>
      </w:r>
      <w:r>
        <w:t>: En dispositivos con recursos limitados, DFS puede ser preferible ya que utiliza menos memoria.</w:t>
      </w:r>
    </w:p>
    <w:p w14:paraId="227C2DFF" w14:textId="5D4B5911" w:rsidR="00E365F7" w:rsidRDefault="00E365F7" w:rsidP="000A3B6A">
      <w:pPr>
        <w:pStyle w:val="Ttulo2"/>
        <w:numPr>
          <w:ilvl w:val="0"/>
          <w:numId w:val="2"/>
        </w:numPr>
        <w:spacing w:line="276" w:lineRule="auto"/>
      </w:pPr>
      <w:r>
        <w:t>Analiza la propuesta de backtracking proporcionada en este código ¿es eficiente en memoria?</w:t>
      </w:r>
    </w:p>
    <w:p w14:paraId="028A4467" w14:textId="2FE8EFC9" w:rsidR="00E365F7" w:rsidRPr="00653A4D" w:rsidRDefault="00E365F7" w:rsidP="000A3B6A">
      <w:pPr>
        <w:spacing w:line="276" w:lineRule="auto"/>
        <w:rPr>
          <w:rFonts w:eastAsia="Malgun Gothic" w:cs="Malgun Gothic"/>
        </w:rPr>
      </w:pPr>
      <w:r w:rsidRPr="00653A4D">
        <w:t>Vamos a comparar los resultados y el tama</w:t>
      </w:r>
      <w:r w:rsidRPr="00653A4D">
        <w:rPr>
          <w:rFonts w:eastAsia="Malgun Gothic" w:cs="Malgun Gothic"/>
        </w:rPr>
        <w:t xml:space="preserve">ño de los nodos </w:t>
      </w:r>
      <w:r w:rsidR="00653A4D" w:rsidRPr="00653A4D">
        <w:rPr>
          <w:rFonts w:eastAsia="Malgun Gothic" w:cs="Malgun Gothic"/>
        </w:rPr>
        <w:t>en los dos algoritmos.</w:t>
      </w:r>
    </w:p>
    <w:p w14:paraId="30F859A9" w14:textId="62BBF666" w:rsidR="00E365F7" w:rsidRDefault="00E365F7" w:rsidP="000A3B6A">
      <w:pPr>
        <w:pStyle w:val="Ttulo3"/>
        <w:spacing w:line="276" w:lineRule="auto"/>
      </w:pPr>
      <w:r>
        <w:t>Búsqueda en Amplitud (BFS)</w:t>
      </w:r>
    </w:p>
    <w:p w14:paraId="370AAD98" w14:textId="72935753" w:rsidR="00653A4D" w:rsidRPr="00653A4D" w:rsidRDefault="00653A4D" w:rsidP="000A3B6A">
      <w:pPr>
        <w:spacing w:line="276" w:lineRule="auto"/>
      </w:pPr>
      <w:r w:rsidRPr="00653A4D">
        <w:drawing>
          <wp:inline distT="0" distB="0" distL="0" distR="0" wp14:anchorId="198A0D88" wp14:editId="65B196B1">
            <wp:extent cx="5612130" cy="814705"/>
            <wp:effectExtent l="0" t="0" r="7620" b="4445"/>
            <wp:docPr id="1987080949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80949" name="Imagen 1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265" w14:textId="77777777" w:rsidR="00E365F7" w:rsidRDefault="00E365F7" w:rsidP="000A3B6A">
      <w:pPr>
        <w:pStyle w:val="Ttulo3"/>
        <w:spacing w:line="276" w:lineRule="auto"/>
      </w:pPr>
      <w:r>
        <w:t>Búsqueda en Profundidad (DFS)</w:t>
      </w:r>
    </w:p>
    <w:p w14:paraId="067ECD59" w14:textId="1F2BF4B5" w:rsidR="00E365F7" w:rsidRDefault="00653A4D" w:rsidP="000A3B6A">
      <w:pPr>
        <w:spacing w:line="276" w:lineRule="auto"/>
      </w:pPr>
      <w:r w:rsidRPr="00653A4D">
        <w:drawing>
          <wp:inline distT="0" distB="0" distL="0" distR="0" wp14:anchorId="74578FE1" wp14:editId="4C909528">
            <wp:extent cx="5612130" cy="810895"/>
            <wp:effectExtent l="0" t="0" r="7620" b="8255"/>
            <wp:docPr id="1533040125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0125" name="Imagen 1" descr="Imagen en blanco y negr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89D" w14:textId="5229D953" w:rsidR="00653A4D" w:rsidRDefault="00653A4D" w:rsidP="000A3B6A">
      <w:pPr>
        <w:spacing w:line="276" w:lineRule="auto"/>
      </w:pPr>
      <w:r>
        <w:t>Podemos observar que en DFS se visitan mas hijos para llegar a la solución, pero al no guardarse, el uso de la memoria es menor que en la BFS, ahí se visitan menos nodos para llegar a la solución, pero al guardar los nodos, la memoria aumenta, pero se llega a la solución en menos pasos. Como ya habíamos visto, el uso de la memoria es una limitante que se tiene al momento de seleccionar el algoritmo para resolver una problemática.</w:t>
      </w:r>
    </w:p>
    <w:p w14:paraId="0650E508" w14:textId="34EB43EC" w:rsidR="00653A4D" w:rsidRDefault="00653A4D" w:rsidP="000A3B6A">
      <w:pPr>
        <w:pStyle w:val="Ttulo1"/>
        <w:spacing w:line="276" w:lineRule="auto"/>
      </w:pPr>
      <w:r>
        <w:t xml:space="preserve">Ejercicio 2. Laberinto </w:t>
      </w:r>
    </w:p>
    <w:p w14:paraId="2294228C" w14:textId="4AC49737" w:rsidR="00653A4D" w:rsidRDefault="00653A4D" w:rsidP="000A3B6A">
      <w:pPr>
        <w:pStyle w:val="Ttulo2"/>
        <w:spacing w:line="276" w:lineRule="auto"/>
      </w:pPr>
      <w:r>
        <w:t>¿Qué diferencias se tiene con respecto al método DFS?</w:t>
      </w:r>
    </w:p>
    <w:p w14:paraId="06C0F722" w14:textId="5A243744" w:rsidR="000A3B6A" w:rsidRDefault="000A3B6A" w:rsidP="000A3B6A">
      <w:pPr>
        <w:pStyle w:val="Ttulo3"/>
        <w:spacing w:line="276" w:lineRule="auto"/>
      </w:pPr>
      <w:r>
        <w:t xml:space="preserve">Primer Código (Usando </w:t>
      </w:r>
      <w:proofErr w:type="spellStart"/>
      <w:r>
        <w:t>deque</w:t>
      </w:r>
      <w:proofErr w:type="spellEnd"/>
      <w:r>
        <w:t xml:space="preserve"> para BFS):</w:t>
      </w:r>
    </w:p>
    <w:p w14:paraId="33D576CB" w14:textId="0610FBC3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 xml:space="preserve">Utiliza la estructura de datos </w:t>
      </w:r>
      <w:proofErr w:type="spellStart"/>
      <w:r>
        <w:t>deque</w:t>
      </w:r>
      <w:proofErr w:type="spellEnd"/>
      <w:r>
        <w:t xml:space="preserve"> de la biblioteca </w:t>
      </w:r>
      <w:proofErr w:type="spellStart"/>
      <w:r>
        <w:t>collections</w:t>
      </w:r>
      <w:proofErr w:type="spellEnd"/>
      <w:r>
        <w:t>.</w:t>
      </w:r>
    </w:p>
    <w:p w14:paraId="1F3B205E" w14:textId="599B8FB7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Define la función </w:t>
      </w:r>
      <w:proofErr w:type="spellStart"/>
      <w:r>
        <w:t>solve_maze</w:t>
      </w:r>
      <w:proofErr w:type="spellEnd"/>
      <w:r>
        <w:t xml:space="preserve"> que toma el laberinto, la posición inicial y la posición final como entrada.</w:t>
      </w:r>
    </w:p>
    <w:p w14:paraId="3A5568BA" w14:textId="5C3DECCF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Inicia una cola (</w:t>
      </w:r>
      <w:proofErr w:type="spellStart"/>
      <w:r>
        <w:t>queue</w:t>
      </w:r>
      <w:proofErr w:type="spellEnd"/>
      <w:r>
        <w:t>) con la tupla que contiene la posición inicial y una lista que contiene solo la posición inicial como camino inicial.</w:t>
      </w:r>
    </w:p>
    <w:p w14:paraId="799F7258" w14:textId="48346DCA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Luego, en un bucle while, extrae el primer elemento de la cola y verifica si es el destino final.</w:t>
      </w:r>
    </w:p>
    <w:p w14:paraId="74F2A4CF" w14:textId="5650BFE0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Si no es el destino final, marca la posición actual como visitada (</w:t>
      </w:r>
      <w:proofErr w:type="spellStart"/>
      <w:r>
        <w:t>maze</w:t>
      </w:r>
      <w:proofErr w:type="spellEnd"/>
      <w:r>
        <w:t>[x][y] = '2') y expande los nodos vecinos válidos.</w:t>
      </w:r>
    </w:p>
    <w:p w14:paraId="1BA9895F" w14:textId="16018EAE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Para cada vecino válido, crea una nueva tupla con la posición del vecino y el nuevo camino (agregando el vecino al camino actual).</w:t>
      </w:r>
    </w:p>
    <w:p w14:paraId="5207B1D7" w14:textId="0D5831DB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Agrega esta nueva tupla a la cola.</w:t>
      </w:r>
    </w:p>
    <w:p w14:paraId="0C3E6504" w14:textId="5F69FB8F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Si encuentra la solución, devuelve True y el camino hasta ese punto.</w:t>
      </w:r>
    </w:p>
    <w:p w14:paraId="3F484931" w14:textId="58EDE699" w:rsidR="000A3B6A" w:rsidRDefault="000A3B6A" w:rsidP="000A3B6A">
      <w:pPr>
        <w:pStyle w:val="Prrafodelista"/>
        <w:numPr>
          <w:ilvl w:val="0"/>
          <w:numId w:val="6"/>
        </w:numPr>
        <w:spacing w:line="276" w:lineRule="auto"/>
      </w:pPr>
      <w:r>
        <w:t>Al final, si no se encuentra una solución, devuelve False y una lista vacía.</w:t>
      </w:r>
    </w:p>
    <w:p w14:paraId="0D815A60" w14:textId="77777777" w:rsidR="000A3B6A" w:rsidRDefault="000A3B6A" w:rsidP="000A3B6A">
      <w:pPr>
        <w:pStyle w:val="Ttulo3"/>
        <w:spacing w:line="276" w:lineRule="auto"/>
      </w:pPr>
      <w:r>
        <w:t xml:space="preserve">Segundo Código (Utilizando una Función Externa </w:t>
      </w:r>
      <w:proofErr w:type="spellStart"/>
      <w:r>
        <w:t>solve_maze</w:t>
      </w:r>
      <w:proofErr w:type="spellEnd"/>
      <w:r>
        <w:t>):</w:t>
      </w:r>
    </w:p>
    <w:p w14:paraId="3CAF2E68" w14:textId="71D64A0C" w:rsidR="000A3B6A" w:rsidRDefault="000A3B6A" w:rsidP="000A3B6A">
      <w:pPr>
        <w:pStyle w:val="Prrafodelista"/>
        <w:numPr>
          <w:ilvl w:val="0"/>
          <w:numId w:val="7"/>
        </w:numPr>
        <w:spacing w:line="276" w:lineRule="auto"/>
      </w:pPr>
      <w:r>
        <w:t xml:space="preserve">Este código importa una función </w:t>
      </w:r>
      <w:proofErr w:type="spellStart"/>
      <w:r>
        <w:t>solve_maze</w:t>
      </w:r>
      <w:proofErr w:type="spellEnd"/>
      <w:r>
        <w:t xml:space="preserve"> desde un módulo externo llamado Laberinto.</w:t>
      </w:r>
    </w:p>
    <w:p w14:paraId="27941DC1" w14:textId="43612DD2" w:rsidR="000A3B6A" w:rsidRDefault="000A3B6A" w:rsidP="000A3B6A">
      <w:pPr>
        <w:pStyle w:val="Prrafodelista"/>
        <w:numPr>
          <w:ilvl w:val="0"/>
          <w:numId w:val="7"/>
        </w:numPr>
        <w:spacing w:line="276" w:lineRule="auto"/>
      </w:pPr>
      <w:r>
        <w:t xml:space="preserve">En el módulo Laberinto, está la definición de la función </w:t>
      </w:r>
      <w:proofErr w:type="spellStart"/>
      <w:r>
        <w:t>solve_maze</w:t>
      </w:r>
      <w:proofErr w:type="spellEnd"/>
      <w:r>
        <w:t>, que es similar a la del primer código.</w:t>
      </w:r>
    </w:p>
    <w:p w14:paraId="78464402" w14:textId="13FF363C" w:rsidR="000A3B6A" w:rsidRDefault="000A3B6A" w:rsidP="000A3B6A">
      <w:pPr>
        <w:pStyle w:val="Prrafodelista"/>
        <w:numPr>
          <w:ilvl w:val="0"/>
          <w:numId w:val="7"/>
        </w:numPr>
        <w:spacing w:line="276" w:lineRule="auto"/>
      </w:pPr>
      <w:r>
        <w:t xml:space="preserve">Sin embargo, en este código, no se ve la implementación de la función </w:t>
      </w:r>
      <w:proofErr w:type="spellStart"/>
      <w:r>
        <w:t>solve_maze</w:t>
      </w:r>
      <w:proofErr w:type="spellEnd"/>
      <w:r>
        <w:t xml:space="preserve"> directamente en el archivo principal.</w:t>
      </w:r>
    </w:p>
    <w:p w14:paraId="3AAC0B32" w14:textId="242922AF" w:rsidR="000A3B6A" w:rsidRDefault="000A3B6A" w:rsidP="000A3B6A">
      <w:pPr>
        <w:pStyle w:val="Prrafodelista"/>
        <w:numPr>
          <w:ilvl w:val="0"/>
          <w:numId w:val="7"/>
        </w:numPr>
        <w:spacing w:line="276" w:lineRule="auto"/>
      </w:pPr>
      <w:r>
        <w:t xml:space="preserve">En lugar de eso, se llama a la función </w:t>
      </w:r>
      <w:proofErr w:type="spellStart"/>
      <w:r>
        <w:t>solve_maze</w:t>
      </w:r>
      <w:proofErr w:type="spellEnd"/>
      <w:r>
        <w:t xml:space="preserve"> pasándole el laberinto, la posición inicial y la posición final.</w:t>
      </w:r>
    </w:p>
    <w:p w14:paraId="6D032BC5" w14:textId="30A6145B" w:rsidR="000A3B6A" w:rsidRDefault="000A3B6A" w:rsidP="000A3B6A">
      <w:pPr>
        <w:pStyle w:val="Prrafodelista"/>
        <w:numPr>
          <w:ilvl w:val="0"/>
          <w:numId w:val="7"/>
        </w:numPr>
        <w:spacing w:line="276" w:lineRule="auto"/>
      </w:pPr>
      <w:r>
        <w:t xml:space="preserve">Luego, se maneja el resultado de la función </w:t>
      </w:r>
      <w:proofErr w:type="spellStart"/>
      <w:r>
        <w:t>solve_maze</w:t>
      </w:r>
      <w:proofErr w:type="spellEnd"/>
      <w:r>
        <w:t xml:space="preserve"> de manera similar al primer código: si se encuentra una solución, marca el camino y lo muestra; de lo contrario, muestra un mensaje de "No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found</w:t>
      </w:r>
      <w:proofErr w:type="spellEnd"/>
      <w:r>
        <w:t>".</w:t>
      </w:r>
    </w:p>
    <w:p w14:paraId="150BCDA0" w14:textId="0B562F18" w:rsidR="000A3B6A" w:rsidRDefault="000A3B6A" w:rsidP="000A3B6A">
      <w:pPr>
        <w:pStyle w:val="Ttulo3"/>
        <w:spacing w:line="276" w:lineRule="auto"/>
      </w:pPr>
      <w:r>
        <w:t>Comparación:</w:t>
      </w:r>
    </w:p>
    <w:p w14:paraId="00DC1F7D" w14:textId="345B9A2D" w:rsidR="000A3B6A" w:rsidRDefault="000A3B6A" w:rsidP="000A3B6A">
      <w:pPr>
        <w:pStyle w:val="Prrafodelista"/>
        <w:numPr>
          <w:ilvl w:val="0"/>
          <w:numId w:val="8"/>
        </w:numPr>
        <w:spacing w:line="276" w:lineRule="auto"/>
      </w:pPr>
      <w:r>
        <w:t xml:space="preserve">El primer código tiene todo el código dentro del mismo archivo y utiliza una cola </w:t>
      </w:r>
      <w:proofErr w:type="spellStart"/>
      <w:r>
        <w:t>deque</w:t>
      </w:r>
      <w:proofErr w:type="spellEnd"/>
      <w:r>
        <w:t xml:space="preserve"> para implementar BFS de manera explícita.</w:t>
      </w:r>
    </w:p>
    <w:p w14:paraId="17B09FE8" w14:textId="52680AA8" w:rsidR="000A3B6A" w:rsidRDefault="000A3B6A" w:rsidP="000A3B6A">
      <w:pPr>
        <w:pStyle w:val="Prrafodelista"/>
        <w:numPr>
          <w:ilvl w:val="0"/>
          <w:numId w:val="8"/>
        </w:numPr>
        <w:spacing w:line="276" w:lineRule="auto"/>
      </w:pPr>
      <w:r>
        <w:t>El segundo código separa la lógica de resolución del laberinto en un módulo externo Laberinto y lo importa para su uso.</w:t>
      </w:r>
    </w:p>
    <w:p w14:paraId="6DF3422C" w14:textId="0568E86D" w:rsidR="000A3B6A" w:rsidRDefault="000A3B6A" w:rsidP="000A3B6A">
      <w:pPr>
        <w:pStyle w:val="Prrafodelista"/>
        <w:numPr>
          <w:ilvl w:val="0"/>
          <w:numId w:val="8"/>
        </w:numPr>
        <w:spacing w:line="276" w:lineRule="auto"/>
      </w:pPr>
      <w:r>
        <w:t>En términos de funcionalidad, ambos códigos hacen lo mismo: resuelven el laberinto y muestran el camino si se encuentra.</w:t>
      </w:r>
    </w:p>
    <w:p w14:paraId="283E94D9" w14:textId="0B43E36A" w:rsidR="000A3B6A" w:rsidRDefault="000A3B6A" w:rsidP="000A3B6A">
      <w:pPr>
        <w:pStyle w:val="Prrafodelista"/>
        <w:numPr>
          <w:ilvl w:val="0"/>
          <w:numId w:val="8"/>
        </w:numPr>
        <w:spacing w:line="276" w:lineRule="auto"/>
      </w:pPr>
      <w:r>
        <w:t>El segundo código puede ser más modular y organizado, ya que separa la lógica de la resolución del laberinto en un archivo separado, lo que puede ser útil para proyectos más grandes o con múltiples funciones.</w:t>
      </w:r>
    </w:p>
    <w:p w14:paraId="371993C6" w14:textId="35AB4874" w:rsidR="000A3B6A" w:rsidRPr="000A3B6A" w:rsidRDefault="000A3B6A" w:rsidP="000A3B6A">
      <w:pPr>
        <w:pStyle w:val="Prrafodelista"/>
        <w:numPr>
          <w:ilvl w:val="0"/>
          <w:numId w:val="8"/>
        </w:numPr>
        <w:spacing w:line="276" w:lineRule="auto"/>
      </w:pPr>
      <w:r>
        <w:t>El primer código es más autónomo y autocontenido en el archivo principal, lo que puede ser más sencillo para problemas más simples o como ejemplo de implementación directa de BFS en un laberinto.</w:t>
      </w:r>
    </w:p>
    <w:p w14:paraId="14A20DA0" w14:textId="6A6893D0" w:rsidR="00653A4D" w:rsidRDefault="00653A4D" w:rsidP="00653A4D">
      <w:pPr>
        <w:pStyle w:val="Ttulo2"/>
      </w:pPr>
      <w:r>
        <w:lastRenderedPageBreak/>
        <w:t>Programa en funcionamiento</w:t>
      </w:r>
    </w:p>
    <w:p w14:paraId="72FE601E" w14:textId="0C230316" w:rsidR="00653A4D" w:rsidRDefault="00653A4D" w:rsidP="00653A4D">
      <w:pPr>
        <w:pStyle w:val="Prrafodelista"/>
        <w:numPr>
          <w:ilvl w:val="0"/>
          <w:numId w:val="5"/>
        </w:numPr>
      </w:pPr>
      <w:r>
        <w:t>Laberinto Normal con solución</w:t>
      </w:r>
    </w:p>
    <w:p w14:paraId="28A83DBB" w14:textId="4DECA909" w:rsidR="00FD13AB" w:rsidRDefault="00FD13AB" w:rsidP="00FD13AB">
      <w:pPr>
        <w:jc w:val="center"/>
      </w:pPr>
      <w:r w:rsidRPr="00FD13AB">
        <w:drawing>
          <wp:inline distT="0" distB="0" distL="0" distR="0" wp14:anchorId="0B1DAD51" wp14:editId="0C8EB73F">
            <wp:extent cx="3572374" cy="2248214"/>
            <wp:effectExtent l="0" t="0" r="9525" b="0"/>
            <wp:docPr id="1836757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5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490" w14:textId="44B92442" w:rsidR="00653A4D" w:rsidRDefault="00653A4D" w:rsidP="00653A4D">
      <w:pPr>
        <w:pStyle w:val="Prrafodelista"/>
        <w:numPr>
          <w:ilvl w:val="0"/>
          <w:numId w:val="5"/>
        </w:numPr>
      </w:pPr>
      <w:r>
        <w:t>Laberinto más grande con solución</w:t>
      </w:r>
    </w:p>
    <w:p w14:paraId="4636766B" w14:textId="37A704F9" w:rsidR="00FD13AB" w:rsidRDefault="00FD13AB" w:rsidP="00FD13AB">
      <w:pPr>
        <w:jc w:val="center"/>
      </w:pPr>
      <w:r w:rsidRPr="00FD13AB">
        <w:drawing>
          <wp:inline distT="0" distB="0" distL="0" distR="0" wp14:anchorId="1D76911C" wp14:editId="59568F65">
            <wp:extent cx="3734321" cy="3982006"/>
            <wp:effectExtent l="0" t="0" r="0" b="0"/>
            <wp:docPr id="318085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8527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152" w14:textId="2E7E6321" w:rsidR="00653A4D" w:rsidRDefault="00653A4D" w:rsidP="00653A4D">
      <w:pPr>
        <w:pStyle w:val="Prrafodelista"/>
        <w:numPr>
          <w:ilvl w:val="0"/>
          <w:numId w:val="5"/>
        </w:numPr>
      </w:pPr>
      <w:r>
        <w:t>Laberinto complejo</w:t>
      </w:r>
    </w:p>
    <w:p w14:paraId="39E4F23E" w14:textId="25FEB07F" w:rsidR="00FD13AB" w:rsidRDefault="00FD13AB" w:rsidP="00FD13AB">
      <w:pPr>
        <w:jc w:val="center"/>
      </w:pPr>
      <w:r w:rsidRPr="00FD13AB">
        <w:lastRenderedPageBreak/>
        <w:drawing>
          <wp:inline distT="0" distB="0" distL="0" distR="0" wp14:anchorId="36C5CF47" wp14:editId="46685E2F">
            <wp:extent cx="4420217" cy="3210373"/>
            <wp:effectExtent l="0" t="0" r="0" b="9525"/>
            <wp:docPr id="1878751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149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D49D" w14:textId="358D25B6" w:rsidR="00653A4D" w:rsidRDefault="00653A4D" w:rsidP="00653A4D">
      <w:pPr>
        <w:pStyle w:val="Prrafodelista"/>
        <w:numPr>
          <w:ilvl w:val="0"/>
          <w:numId w:val="5"/>
        </w:numPr>
      </w:pPr>
      <w:r>
        <w:t>Laberinto sin solución</w:t>
      </w:r>
    </w:p>
    <w:p w14:paraId="3CE4DB1C" w14:textId="4833AB10" w:rsidR="00FD13AB" w:rsidRDefault="00FD13AB" w:rsidP="00FD13AB">
      <w:pPr>
        <w:jc w:val="center"/>
      </w:pPr>
      <w:r w:rsidRPr="00FD13AB">
        <w:drawing>
          <wp:inline distT="0" distB="0" distL="0" distR="0" wp14:anchorId="01366F24" wp14:editId="036984FA">
            <wp:extent cx="4391638" cy="1400370"/>
            <wp:effectExtent l="0" t="0" r="9525" b="9525"/>
            <wp:docPr id="568307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786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953" w14:textId="46D699EE" w:rsidR="000C6571" w:rsidRPr="000C6571" w:rsidRDefault="00FD13AB" w:rsidP="000C6571">
      <w:pPr>
        <w:pStyle w:val="Ttulo3"/>
      </w:pPr>
      <w:r>
        <w:lastRenderedPageBreak/>
        <w:t>Comparación de resultados</w:t>
      </w:r>
    </w:p>
    <w:p w14:paraId="16A64987" w14:textId="4817A31A" w:rsidR="00FD13AB" w:rsidRDefault="000C6571" w:rsidP="000C6571">
      <w:pPr>
        <w:jc w:val="center"/>
      </w:pPr>
      <w:r>
        <w:rPr>
          <w:noProof/>
        </w:rPr>
        <w:drawing>
          <wp:inline distT="0" distB="0" distL="0" distR="0" wp14:anchorId="4DD9050B" wp14:editId="19A366B8">
            <wp:extent cx="4572000" cy="2743200"/>
            <wp:effectExtent l="0" t="0" r="0" b="0"/>
            <wp:docPr id="58125312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3314C64-B42F-477F-66DA-C37002D09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5812" w:type="dxa"/>
        <w:tblInd w:w="15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843"/>
        <w:gridCol w:w="1984"/>
      </w:tblGrid>
      <w:tr w:rsidR="00777A1D" w:rsidRPr="00777A1D" w14:paraId="1D6CF297" w14:textId="77777777" w:rsidTr="00777A1D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CE05" w14:textId="77777777" w:rsidR="00777A1D" w:rsidRPr="00777A1D" w:rsidRDefault="00777A1D" w:rsidP="00777A1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C1B980B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BFS tiempo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9A4AC25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DFS tiempo</w:t>
            </w:r>
          </w:p>
        </w:tc>
      </w:tr>
      <w:tr w:rsidR="00777A1D" w:rsidRPr="00777A1D" w14:paraId="7CFE88B7" w14:textId="77777777" w:rsidTr="00777A1D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A35AF3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Normal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2326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0.103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40D9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0.093</w:t>
            </w:r>
          </w:p>
        </w:tc>
      </w:tr>
      <w:tr w:rsidR="00777A1D" w:rsidRPr="00777A1D" w14:paraId="1816AB36" w14:textId="77777777" w:rsidTr="00777A1D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CFC40D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Grande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791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0.095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7581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0.112</w:t>
            </w:r>
          </w:p>
        </w:tc>
      </w:tr>
      <w:tr w:rsidR="00777A1D" w:rsidRPr="00777A1D" w14:paraId="0E58B284" w14:textId="77777777" w:rsidTr="00777A1D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8B2E5D3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Complejo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3C3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0.091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7DF4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0.092</w:t>
            </w:r>
          </w:p>
        </w:tc>
      </w:tr>
      <w:tr w:rsidR="00777A1D" w:rsidRPr="00777A1D" w14:paraId="646028A0" w14:textId="77777777" w:rsidTr="00777A1D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BC52041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 xml:space="preserve">Sin </w:t>
            </w:r>
            <w:proofErr w:type="spellStart"/>
            <w:r w:rsidRPr="00777A1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Solucion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678E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0.088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9BDC" w14:textId="77777777" w:rsidR="00777A1D" w:rsidRPr="00777A1D" w:rsidRDefault="00777A1D" w:rsidP="00777A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777A1D">
              <w:rPr>
                <w:rFonts w:eastAsia="Times New Roman" w:cs="Times New Roman"/>
                <w:color w:val="000000"/>
                <w:lang w:eastAsia="es-MX"/>
              </w:rPr>
              <w:t>0.102</w:t>
            </w:r>
          </w:p>
        </w:tc>
      </w:tr>
    </w:tbl>
    <w:p w14:paraId="7A1BC4A8" w14:textId="77777777" w:rsidR="00777A1D" w:rsidRPr="00FD13AB" w:rsidRDefault="00777A1D" w:rsidP="000C6571">
      <w:pPr>
        <w:jc w:val="center"/>
      </w:pPr>
    </w:p>
    <w:p w14:paraId="5132B157" w14:textId="77777777" w:rsidR="005F708A" w:rsidRPr="004203D3" w:rsidRDefault="005F708A" w:rsidP="005F708A">
      <w:pPr>
        <w:pStyle w:val="Ttulo"/>
        <w:rPr>
          <w:rStyle w:val="Textoennegrita"/>
        </w:rPr>
      </w:pPr>
    </w:p>
    <w:sectPr w:rsidR="005F708A" w:rsidRPr="004203D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714D" w14:textId="77777777" w:rsidR="005C529F" w:rsidRDefault="005C529F" w:rsidP="00D335E1">
      <w:pPr>
        <w:spacing w:after="0" w:line="240" w:lineRule="auto"/>
      </w:pPr>
      <w:r>
        <w:separator/>
      </w:r>
    </w:p>
  </w:endnote>
  <w:endnote w:type="continuationSeparator" w:id="0">
    <w:p w14:paraId="5AF15D49" w14:textId="77777777" w:rsidR="005C529F" w:rsidRDefault="005C529F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733369"/>
      <w:docPartObj>
        <w:docPartGallery w:val="Page Numbers (Bottom of Page)"/>
        <w:docPartUnique/>
      </w:docPartObj>
    </w:sdtPr>
    <w:sdtContent>
      <w:p w14:paraId="4091E10B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734C59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89A7" w14:textId="77777777" w:rsidR="005C529F" w:rsidRDefault="005C529F" w:rsidP="00D335E1">
      <w:pPr>
        <w:spacing w:after="0" w:line="240" w:lineRule="auto"/>
      </w:pPr>
      <w:r>
        <w:separator/>
      </w:r>
    </w:p>
  </w:footnote>
  <w:footnote w:type="continuationSeparator" w:id="0">
    <w:p w14:paraId="444A0D37" w14:textId="77777777" w:rsidR="005C529F" w:rsidRDefault="005C529F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6501" w14:textId="777F2BB2" w:rsidR="00D335E1" w:rsidRPr="00E52B1C" w:rsidRDefault="00E365F7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4A0B75C1" wp14:editId="120E3752">
          <wp:simplePos x="0" y="0"/>
          <wp:positionH relativeFrom="margin">
            <wp:posOffset>5261089</wp:posOffset>
          </wp:positionH>
          <wp:positionV relativeFrom="margin">
            <wp:posOffset>-1061042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0DDC88C2" wp14:editId="4946CF75">
          <wp:simplePos x="0" y="0"/>
          <wp:positionH relativeFrom="page">
            <wp:align>left</wp:align>
          </wp:positionH>
          <wp:positionV relativeFrom="margin">
            <wp:posOffset>-1139440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2D60BCD1" w14:textId="527309A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73387584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25F6B674" w14:textId="77777777" w:rsidR="00E365F7" w:rsidRDefault="00E365F7" w:rsidP="00E52B1C">
    <w:pPr>
      <w:pStyle w:val="Encabezado"/>
      <w:jc w:val="center"/>
      <w:rPr>
        <w:rFonts w:cs="Arial"/>
        <w:sz w:val="24"/>
        <w:szCs w:val="24"/>
      </w:rPr>
    </w:pPr>
  </w:p>
  <w:p w14:paraId="2A9356F1" w14:textId="77777777" w:rsidR="00E365F7" w:rsidRPr="00E52B1C" w:rsidRDefault="00E365F7" w:rsidP="00E52B1C">
    <w:pPr>
      <w:pStyle w:val="Encabezado"/>
      <w:jc w:val="center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CE0"/>
    <w:multiLevelType w:val="hybridMultilevel"/>
    <w:tmpl w:val="6510A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2169"/>
    <w:multiLevelType w:val="hybridMultilevel"/>
    <w:tmpl w:val="A8FEB8C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A51E3"/>
    <w:multiLevelType w:val="hybridMultilevel"/>
    <w:tmpl w:val="8676E27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13E"/>
    <w:multiLevelType w:val="hybridMultilevel"/>
    <w:tmpl w:val="C4745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5994"/>
    <w:multiLevelType w:val="hybridMultilevel"/>
    <w:tmpl w:val="71C0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0231"/>
    <w:multiLevelType w:val="hybridMultilevel"/>
    <w:tmpl w:val="5EB23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17AEE"/>
    <w:multiLevelType w:val="hybridMultilevel"/>
    <w:tmpl w:val="9E06F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04C9"/>
    <w:multiLevelType w:val="hybridMultilevel"/>
    <w:tmpl w:val="A7D64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5634">
    <w:abstractNumId w:val="2"/>
  </w:num>
  <w:num w:numId="2" w16cid:durableId="706222793">
    <w:abstractNumId w:val="1"/>
  </w:num>
  <w:num w:numId="3" w16cid:durableId="1410808259">
    <w:abstractNumId w:val="3"/>
  </w:num>
  <w:num w:numId="4" w16cid:durableId="2092265405">
    <w:abstractNumId w:val="7"/>
  </w:num>
  <w:num w:numId="5" w16cid:durableId="1812290776">
    <w:abstractNumId w:val="0"/>
  </w:num>
  <w:num w:numId="6" w16cid:durableId="1089735508">
    <w:abstractNumId w:val="5"/>
  </w:num>
  <w:num w:numId="7" w16cid:durableId="580990086">
    <w:abstractNumId w:val="6"/>
  </w:num>
  <w:num w:numId="8" w16cid:durableId="2085713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D3"/>
    <w:rsid w:val="000A3B6A"/>
    <w:rsid w:val="000A6490"/>
    <w:rsid w:val="000C6571"/>
    <w:rsid w:val="001E5926"/>
    <w:rsid w:val="004203D3"/>
    <w:rsid w:val="004574EA"/>
    <w:rsid w:val="005C529F"/>
    <w:rsid w:val="005F708A"/>
    <w:rsid w:val="00653A4D"/>
    <w:rsid w:val="007061D4"/>
    <w:rsid w:val="00777A1D"/>
    <w:rsid w:val="007A203D"/>
    <w:rsid w:val="00930D8A"/>
    <w:rsid w:val="0094572B"/>
    <w:rsid w:val="00AC55CF"/>
    <w:rsid w:val="00B20B2E"/>
    <w:rsid w:val="00CC53C7"/>
    <w:rsid w:val="00D335E1"/>
    <w:rsid w:val="00E365F7"/>
    <w:rsid w:val="00E52B1C"/>
    <w:rsid w:val="00FD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C6729"/>
  <w15:chartTrackingRefBased/>
  <w15:docId w15:val="{A28E5F1A-AB14-4B6C-B77F-8C214FEB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65F7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365F7"/>
    <w:rPr>
      <w:rFonts w:ascii="Montserrat" w:eastAsiaTheme="majorEastAsia" w:hAnsi="Montserrat" w:cstheme="majorBidi"/>
      <w:b/>
      <w:color w:val="1F3763" w:themeColor="accent1" w:themeShade="7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B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-Trabajos-Sin-Porta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BFS tiempo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Hoja1!$A$4:$A$7</c:f>
              <c:strCache>
                <c:ptCount val="4"/>
                <c:pt idx="0">
                  <c:v>Normal</c:v>
                </c:pt>
                <c:pt idx="1">
                  <c:v>Grande</c:v>
                </c:pt>
                <c:pt idx="2">
                  <c:v>Complejo</c:v>
                </c:pt>
                <c:pt idx="3">
                  <c:v>Sin Solucion</c:v>
                </c:pt>
              </c:strCache>
            </c:strRef>
          </c:cat>
          <c:val>
            <c:numRef>
              <c:f>Hoja1!$B$4:$B$7</c:f>
              <c:numCache>
                <c:formatCode>General</c:formatCode>
                <c:ptCount val="4"/>
                <c:pt idx="0">
                  <c:v>0.10299999999999999</c:v>
                </c:pt>
                <c:pt idx="1">
                  <c:v>9.5000000000000001E-2</c:v>
                </c:pt>
                <c:pt idx="2">
                  <c:v>9.0999999999999998E-2</c:v>
                </c:pt>
                <c:pt idx="3">
                  <c:v>8.7999999999999995E-2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5E-4429-9099-E1EC3E717585}"/>
            </c:ext>
          </c:extLst>
        </c:ser>
        <c:ser>
          <c:idx val="1"/>
          <c:order val="1"/>
          <c:tx>
            <c:strRef>
              <c:f>Hoja1!$C$3</c:f>
              <c:strCache>
                <c:ptCount val="1"/>
                <c:pt idx="0">
                  <c:v>DFS tiempo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Hoja1!$A$4:$A$7</c:f>
              <c:strCache>
                <c:ptCount val="4"/>
                <c:pt idx="0">
                  <c:v>Normal</c:v>
                </c:pt>
                <c:pt idx="1">
                  <c:v>Grande</c:v>
                </c:pt>
                <c:pt idx="2">
                  <c:v>Complejo</c:v>
                </c:pt>
                <c:pt idx="3">
                  <c:v>Sin Solucion</c:v>
                </c:pt>
              </c:strCache>
            </c:strRef>
          </c:cat>
          <c:val>
            <c:numRef>
              <c:f>Hoja1!$C$4:$C$7</c:f>
              <c:numCache>
                <c:formatCode>General</c:formatCode>
                <c:ptCount val="4"/>
                <c:pt idx="0">
                  <c:v>9.2999999999999999E-2</c:v>
                </c:pt>
                <c:pt idx="1">
                  <c:v>0.112</c:v>
                </c:pt>
                <c:pt idx="2">
                  <c:v>9.1999999999999998E-2</c:v>
                </c:pt>
                <c:pt idx="3">
                  <c:v>0.10199999999999999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5E-4429-9099-E1EC3E717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8167855"/>
        <c:axId val="1448166415"/>
      </c:lineChart>
      <c:catAx>
        <c:axId val="1448167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48166415"/>
        <c:crosses val="autoZero"/>
        <c:auto val="1"/>
        <c:lblAlgn val="ctr"/>
        <c:lblOffset val="100"/>
        <c:noMultiLvlLbl val="0"/>
      </c:catAx>
      <c:valAx>
        <c:axId val="14481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48167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Plantilla-Trabajos-Sin-Portada.dotx</Template>
  <TotalTime>68</TotalTime>
  <Pages>6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3</cp:revision>
  <dcterms:created xsi:type="dcterms:W3CDTF">2024-03-15T17:29:00Z</dcterms:created>
  <dcterms:modified xsi:type="dcterms:W3CDTF">2024-03-15T18:37:00Z</dcterms:modified>
</cp:coreProperties>
</file>