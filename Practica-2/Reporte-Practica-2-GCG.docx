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EB88" w14:textId="77777777" w:rsidR="004574EA" w:rsidRDefault="004574EA">
      <w:pPr>
        <w:rPr>
          <w:lang w:val="en-US"/>
        </w:rPr>
      </w:pPr>
    </w:p>
    <w:p w14:paraId="22FE5556" w14:textId="73F2ECDA" w:rsidR="00380D64" w:rsidRDefault="00380D64" w:rsidP="00380D64">
      <w:pPr>
        <w:pStyle w:val="Ttulo"/>
        <w:rPr>
          <w:lang w:val="en-US"/>
        </w:rPr>
      </w:pPr>
      <w:r>
        <w:rPr>
          <w:lang w:val="en-US"/>
        </w:rPr>
        <w:t>Ejercicio de Laboratorio 2. DFS</w:t>
      </w:r>
    </w:p>
    <w:p w14:paraId="38B8FE0B" w14:textId="2CD1931F" w:rsidR="00380D64" w:rsidRDefault="00380D64" w:rsidP="00380D64">
      <w:pPr>
        <w:pStyle w:val="Ttulo1"/>
        <w:rPr>
          <w:lang w:val="en-US"/>
        </w:rPr>
      </w:pPr>
      <w:r>
        <w:rPr>
          <w:lang w:val="en-US"/>
        </w:rPr>
        <w:t xml:space="preserve">Ejercicio 1. 4-Puzzle </w:t>
      </w:r>
    </w:p>
    <w:p w14:paraId="1D6B06E0" w14:textId="310A9630" w:rsidR="00380D64" w:rsidRDefault="00380D64" w:rsidP="00380D64">
      <w:pPr>
        <w:pStyle w:val="Ttulo2"/>
        <w:rPr>
          <w:szCs w:val="24"/>
          <w:lang w:val="en-US"/>
        </w:rPr>
      </w:pPr>
      <w:r w:rsidRPr="00380D64">
        <w:rPr>
          <w:szCs w:val="24"/>
          <w:lang w:val="en-US"/>
        </w:rPr>
        <w:t>Cambios Realizados</w:t>
      </w:r>
    </w:p>
    <w:p w14:paraId="50555FEB" w14:textId="487BAC42" w:rsidR="002D60EA" w:rsidRDefault="002D60EA" w:rsidP="002D60EA">
      <w:r w:rsidRPr="002D60EA">
        <w:t>Cambio 1: En el constructor</w:t>
      </w:r>
      <w:r>
        <w:t xml:space="preserve"> existe un error de inicialización, teníamos que no tendría ‘</w:t>
      </w:r>
      <w:r w:rsidRPr="002D60EA">
        <w:rPr>
          <w:rStyle w:val="FuncionesCar"/>
        </w:rPr>
        <w:t>hijos</w:t>
      </w:r>
      <w:r w:rsidRPr="002D60EA">
        <w:t>’</w:t>
      </w:r>
      <w:r>
        <w:t xml:space="preserve"> por defecto, y después se llama al método ‘</w:t>
      </w:r>
      <w:r w:rsidRPr="002D60EA">
        <w:rPr>
          <w:rStyle w:val="FuncionesCar"/>
        </w:rPr>
        <w:t>set_hijos</w:t>
      </w:r>
      <w:r>
        <w:t>’</w:t>
      </w:r>
      <w:r w:rsidR="003E24E8">
        <w:t>.</w:t>
      </w:r>
    </w:p>
    <w:p w14:paraId="4CB432C7" w14:textId="7B9C3677" w:rsidR="002D60EA" w:rsidRDefault="002D60EA" w:rsidP="002D60EA">
      <w:pPr>
        <w:jc w:val="center"/>
      </w:pPr>
      <w:r w:rsidRPr="002D60EA">
        <w:drawing>
          <wp:inline distT="0" distB="0" distL="0" distR="0" wp14:anchorId="3DC811A8" wp14:editId="164938E9">
            <wp:extent cx="2321685" cy="934949"/>
            <wp:effectExtent l="0" t="0" r="2540" b="0"/>
            <wp:docPr id="14013697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69757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685" cy="93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0EA">
        <w:drawing>
          <wp:inline distT="0" distB="0" distL="0" distR="0" wp14:anchorId="32E271DC" wp14:editId="5570397C">
            <wp:extent cx="1880549" cy="936000"/>
            <wp:effectExtent l="0" t="0" r="5715" b="0"/>
            <wp:docPr id="354114717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14717" name="Imagen 1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549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A6D6" w14:textId="7C532FC3" w:rsidR="002D60EA" w:rsidRDefault="003E24E8" w:rsidP="002D60EA">
      <w:r>
        <w:t>Cambio 2: Se quito el ‘</w:t>
      </w:r>
      <w:r w:rsidRPr="003E24E8">
        <w:rPr>
          <w:rStyle w:val="FuncionesCar"/>
        </w:rPr>
        <w:t>else</w:t>
      </w:r>
      <w:r>
        <w:t>’ cuando se revisa si ya se encontró la solución.</w:t>
      </w:r>
    </w:p>
    <w:p w14:paraId="53239318" w14:textId="07E77D44" w:rsidR="003E24E8" w:rsidRDefault="003E24E8" w:rsidP="003E24E8">
      <w:pPr>
        <w:jc w:val="center"/>
      </w:pPr>
      <w:r w:rsidRPr="003E24E8">
        <w:drawing>
          <wp:inline distT="0" distB="0" distL="0" distR="0" wp14:anchorId="07DE5ED3" wp14:editId="5728A280">
            <wp:extent cx="1902171" cy="820800"/>
            <wp:effectExtent l="0" t="0" r="3175" b="0"/>
            <wp:docPr id="11818446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4461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2171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4E8">
        <w:drawing>
          <wp:inline distT="0" distB="0" distL="0" distR="0" wp14:anchorId="56BD551F" wp14:editId="256F9BAC">
            <wp:extent cx="3157266" cy="821933"/>
            <wp:effectExtent l="0" t="0" r="5080" b="0"/>
            <wp:docPr id="2122591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914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195" cy="8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2D27" w14:textId="3C45452D" w:rsidR="003E24E8" w:rsidRDefault="003E24E8" w:rsidP="003E24E8">
      <w:r>
        <w:t>Cambio 3: Para expandir a los nodos ‘</w:t>
      </w:r>
      <w:r w:rsidRPr="003E24E8">
        <w:rPr>
          <w:rStyle w:val="FuncionesCar"/>
        </w:rPr>
        <w:t>hijos</w:t>
      </w:r>
      <w:r>
        <w:t>’, se opto por crear una función que generara los estados ‘</w:t>
      </w:r>
      <w:r w:rsidRPr="003E24E8">
        <w:rPr>
          <w:rStyle w:val="FuncionesCar"/>
        </w:rPr>
        <w:t>hijos</w:t>
      </w:r>
      <w:r>
        <w:t>’ y después se revisara si estos no estuvieran en ‘</w:t>
      </w:r>
      <w:r w:rsidRPr="003E24E8">
        <w:rPr>
          <w:rStyle w:val="FuncionesCar"/>
        </w:rPr>
        <w:t>nodos_visitados</w:t>
      </w:r>
      <w:r>
        <w:t>’ y en ‘</w:t>
      </w:r>
      <w:r w:rsidRPr="003E24E8">
        <w:rPr>
          <w:rStyle w:val="FuncionesCar"/>
        </w:rPr>
        <w:t>nodos_frontera</w:t>
      </w:r>
      <w:r>
        <w:t>’.</w:t>
      </w:r>
    </w:p>
    <w:p w14:paraId="3B771D5D" w14:textId="2A6B41F8" w:rsidR="003E24E8" w:rsidRDefault="003E24E8" w:rsidP="003E24E8">
      <w:r w:rsidRPr="003E24E8">
        <w:drawing>
          <wp:inline distT="0" distB="0" distL="0" distR="0" wp14:anchorId="6FCEA221" wp14:editId="4EC02481">
            <wp:extent cx="5612130" cy="844550"/>
            <wp:effectExtent l="0" t="0" r="7620" b="0"/>
            <wp:docPr id="1198255325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55325" name="Imagen 1" descr="Interfaz de usuario gráfica, Texto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C914" w14:textId="76A13B88" w:rsidR="003E24E8" w:rsidRDefault="003E24E8" w:rsidP="003E24E8">
      <w:r>
        <w:t>La función ‘</w:t>
      </w:r>
      <w:proofErr w:type="spellStart"/>
      <w:r w:rsidRPr="00085A83">
        <w:rPr>
          <w:rStyle w:val="FuncionesCar"/>
        </w:rPr>
        <w:t>generar_hijos</w:t>
      </w:r>
      <w:proofErr w:type="spellEnd"/>
      <w:r>
        <w:t xml:space="preserve">’ devuelve </w:t>
      </w:r>
      <w:r w:rsidR="00085A83">
        <w:t>una lista con los nodos hijos.</w:t>
      </w:r>
    </w:p>
    <w:p w14:paraId="54FBBE4A" w14:textId="77777777" w:rsidR="00BA792B" w:rsidRDefault="00BA792B" w:rsidP="00BA792B">
      <w:pPr>
        <w:pStyle w:val="Ttulo2"/>
      </w:pPr>
    </w:p>
    <w:p w14:paraId="4ACFA3F1" w14:textId="15F78D7D" w:rsidR="00BA792B" w:rsidRDefault="00BA792B" w:rsidP="00BA792B">
      <w:pPr>
        <w:pStyle w:val="Ttulo2"/>
      </w:pPr>
      <w:r>
        <w:t>Programa en funcionamiento</w:t>
      </w:r>
    </w:p>
    <w:p w14:paraId="498B3F2F" w14:textId="0E1728AC" w:rsidR="00BA792B" w:rsidRDefault="00BA792B" w:rsidP="00BA792B">
      <w:pPr>
        <w:jc w:val="center"/>
      </w:pPr>
      <w:r w:rsidRPr="00BA792B">
        <w:drawing>
          <wp:inline distT="0" distB="0" distL="0" distR="0" wp14:anchorId="297FF96C" wp14:editId="2D905AC9">
            <wp:extent cx="2553056" cy="2991267"/>
            <wp:effectExtent l="0" t="0" r="0" b="0"/>
            <wp:docPr id="1124963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6341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A269" w14:textId="4AB29004" w:rsidR="00BA792B" w:rsidRDefault="00BA792B" w:rsidP="00BA792B">
      <w:pPr>
        <w:pStyle w:val="Ttulo1"/>
      </w:pPr>
      <w:r>
        <w:t>Ejercicio 2. Laberinto</w:t>
      </w:r>
    </w:p>
    <w:p w14:paraId="58A9C4C1" w14:textId="1D4CD7DD" w:rsidR="00BA792B" w:rsidRDefault="00BA792B" w:rsidP="00BA792B">
      <w:pPr>
        <w:pStyle w:val="Ttulo2"/>
      </w:pPr>
      <w:r>
        <w:t>Programa en funcionamiento</w:t>
      </w:r>
    </w:p>
    <w:p w14:paraId="717F517C" w14:textId="5B162A28" w:rsidR="00BA792B" w:rsidRDefault="00BA792B" w:rsidP="0061737C">
      <w:pPr>
        <w:pStyle w:val="Ttulo3"/>
        <w:numPr>
          <w:ilvl w:val="0"/>
          <w:numId w:val="5"/>
        </w:numPr>
      </w:pPr>
      <w:r>
        <w:t>Laberinto Normal con solución</w:t>
      </w:r>
    </w:p>
    <w:p w14:paraId="76739A9B" w14:textId="143E85F9" w:rsidR="00BA792B" w:rsidRDefault="00BA792B" w:rsidP="00BA792B">
      <w:pPr>
        <w:jc w:val="center"/>
      </w:pPr>
      <w:r w:rsidRPr="00BA792B">
        <w:drawing>
          <wp:inline distT="0" distB="0" distL="0" distR="0" wp14:anchorId="3DA654C9" wp14:editId="2B2BFBDD">
            <wp:extent cx="2419688" cy="1371791"/>
            <wp:effectExtent l="0" t="0" r="0" b="0"/>
            <wp:docPr id="157671697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16979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D711" w14:textId="77777777" w:rsidR="0061737C" w:rsidRDefault="0061737C">
      <w:pPr>
        <w:jc w:val="left"/>
        <w:rPr>
          <w:rFonts w:eastAsiaTheme="majorEastAsia" w:cstheme="majorBidi"/>
          <w:szCs w:val="24"/>
        </w:rPr>
      </w:pPr>
      <w:r>
        <w:br w:type="page"/>
      </w:r>
    </w:p>
    <w:p w14:paraId="3B6B9A22" w14:textId="77777777" w:rsidR="0061737C" w:rsidRPr="0061737C" w:rsidRDefault="0061737C" w:rsidP="0061737C"/>
    <w:p w14:paraId="6F5D9473" w14:textId="55116CDC" w:rsidR="00BA792B" w:rsidRDefault="00BA792B" w:rsidP="0061737C">
      <w:pPr>
        <w:pStyle w:val="Ttulo3"/>
        <w:numPr>
          <w:ilvl w:val="0"/>
          <w:numId w:val="5"/>
        </w:numPr>
      </w:pPr>
      <w:r>
        <w:t>Laberinto más grande con solución</w:t>
      </w:r>
    </w:p>
    <w:p w14:paraId="731FD5F0" w14:textId="4C91EC87" w:rsidR="00BA792B" w:rsidRDefault="00BA792B" w:rsidP="0061737C">
      <w:pPr>
        <w:pStyle w:val="Ttulo4"/>
      </w:pPr>
      <w:r w:rsidRPr="0061737C">
        <w:rPr>
          <w:rStyle w:val="Ttulo3Car"/>
          <w:szCs w:val="22"/>
        </w:rPr>
        <w:t>Modificaciones</w:t>
      </w:r>
      <w:r>
        <w:t>:</w:t>
      </w:r>
    </w:p>
    <w:p w14:paraId="5D72A72E" w14:textId="583DF26B" w:rsidR="00BA792B" w:rsidRDefault="00BA792B" w:rsidP="00BA792B">
      <w:pPr>
        <w:pStyle w:val="Prrafodelista"/>
        <w:numPr>
          <w:ilvl w:val="0"/>
          <w:numId w:val="3"/>
        </w:numPr>
      </w:pPr>
      <w:r>
        <w:t>El laberinto se modificó para que fuera de 13x13</w:t>
      </w:r>
    </w:p>
    <w:p w14:paraId="6C8D72FB" w14:textId="7B8FA6FC" w:rsidR="0061737C" w:rsidRDefault="0061737C" w:rsidP="0061737C">
      <w:pPr>
        <w:jc w:val="center"/>
      </w:pPr>
      <w:r w:rsidRPr="0061737C">
        <w:drawing>
          <wp:inline distT="0" distB="0" distL="0" distR="0" wp14:anchorId="5106139F" wp14:editId="1CDD6992">
            <wp:extent cx="2162477" cy="3000794"/>
            <wp:effectExtent l="0" t="0" r="9525" b="9525"/>
            <wp:docPr id="150205227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2279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6F04" w14:textId="079B67CA" w:rsidR="0061737C" w:rsidRDefault="0061737C" w:rsidP="0061737C">
      <w:pPr>
        <w:pStyle w:val="Ttulo3"/>
        <w:numPr>
          <w:ilvl w:val="0"/>
          <w:numId w:val="5"/>
        </w:numPr>
      </w:pPr>
      <w:r>
        <w:t>Laberinto complejo</w:t>
      </w:r>
    </w:p>
    <w:p w14:paraId="17373BCD" w14:textId="65FD938D" w:rsidR="0061737C" w:rsidRDefault="0061737C" w:rsidP="0061737C">
      <w:pPr>
        <w:pStyle w:val="Ttulo4"/>
      </w:pPr>
      <w:r w:rsidRPr="0061737C">
        <w:rPr>
          <w:rStyle w:val="Ttulo3Car"/>
        </w:rPr>
        <w:t>Modificaciones</w:t>
      </w:r>
      <w:r>
        <w:t xml:space="preserve">: </w:t>
      </w:r>
    </w:p>
    <w:p w14:paraId="6AD73582" w14:textId="009E80A2" w:rsidR="0061737C" w:rsidRDefault="0061737C" w:rsidP="0061737C">
      <w:pPr>
        <w:pStyle w:val="Prrafodelista"/>
        <w:numPr>
          <w:ilvl w:val="0"/>
          <w:numId w:val="4"/>
        </w:numPr>
      </w:pPr>
      <w:r>
        <w:t>El laberinto es grande (10x10)</w:t>
      </w:r>
    </w:p>
    <w:p w14:paraId="7717E8DB" w14:textId="1D80BED8" w:rsidR="0061737C" w:rsidRDefault="0061737C" w:rsidP="0061737C">
      <w:pPr>
        <w:pStyle w:val="Prrafodelista"/>
        <w:numPr>
          <w:ilvl w:val="0"/>
          <w:numId w:val="4"/>
        </w:numPr>
      </w:pPr>
      <w:r>
        <w:t>Se añadieron más obstáculos y caminos estrechos.</w:t>
      </w:r>
    </w:p>
    <w:p w14:paraId="3A8F62C9" w14:textId="28417E0E" w:rsidR="0061737C" w:rsidRDefault="0061737C" w:rsidP="0061737C">
      <w:pPr>
        <w:pStyle w:val="Prrafodelista"/>
        <w:numPr>
          <w:ilvl w:val="0"/>
          <w:numId w:val="4"/>
        </w:numPr>
      </w:pPr>
      <w:r>
        <w:t>Se movió la posición final a una ubicación diferente.</w:t>
      </w:r>
    </w:p>
    <w:p w14:paraId="1FF7E8B7" w14:textId="04A77958" w:rsidR="000032FE" w:rsidRDefault="000032FE" w:rsidP="000032FE">
      <w:pPr>
        <w:jc w:val="center"/>
      </w:pPr>
      <w:r w:rsidRPr="000032FE">
        <w:drawing>
          <wp:inline distT="0" distB="0" distL="0" distR="0" wp14:anchorId="5F43A040" wp14:editId="2F9A89E4">
            <wp:extent cx="3629532" cy="2695951"/>
            <wp:effectExtent l="0" t="0" r="9525" b="0"/>
            <wp:docPr id="1966190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04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03DF" w14:textId="77777777" w:rsidR="000032FE" w:rsidRDefault="000032FE" w:rsidP="000032FE">
      <w:pPr>
        <w:jc w:val="center"/>
      </w:pPr>
    </w:p>
    <w:p w14:paraId="145302AD" w14:textId="56A8ACBE" w:rsidR="00BA792B" w:rsidRDefault="0061737C" w:rsidP="0061737C">
      <w:pPr>
        <w:pStyle w:val="Ttulo3"/>
        <w:numPr>
          <w:ilvl w:val="0"/>
          <w:numId w:val="5"/>
        </w:numPr>
      </w:pPr>
      <w:r>
        <w:t>Laberinto sin solución</w:t>
      </w:r>
    </w:p>
    <w:p w14:paraId="6DBA6301" w14:textId="415AEA8A" w:rsidR="000032FE" w:rsidRPr="000032FE" w:rsidRDefault="000032FE" w:rsidP="000032FE">
      <w:pPr>
        <w:jc w:val="center"/>
      </w:pPr>
      <w:r w:rsidRPr="000032FE">
        <w:drawing>
          <wp:inline distT="0" distB="0" distL="0" distR="0" wp14:anchorId="57E48D91" wp14:editId="1BF87F46">
            <wp:extent cx="3543795" cy="819264"/>
            <wp:effectExtent l="0" t="0" r="0" b="0"/>
            <wp:docPr id="20200154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15475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EE53" w14:textId="77777777" w:rsidR="000032FE" w:rsidRPr="000032FE" w:rsidRDefault="000032FE" w:rsidP="000032FE"/>
    <w:p w14:paraId="73EF8470" w14:textId="77777777" w:rsidR="005F708A" w:rsidRPr="002D60EA" w:rsidRDefault="005F708A" w:rsidP="005F708A">
      <w:pPr>
        <w:pStyle w:val="Ttulo"/>
        <w:rPr>
          <w:rStyle w:val="Textoennegrita"/>
        </w:rPr>
      </w:pPr>
    </w:p>
    <w:sectPr w:rsidR="005F708A" w:rsidRPr="002D60EA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6447" w14:textId="77777777" w:rsidR="000F16DA" w:rsidRDefault="000F16DA" w:rsidP="00D335E1">
      <w:pPr>
        <w:spacing w:after="0" w:line="240" w:lineRule="auto"/>
      </w:pPr>
      <w:r>
        <w:separator/>
      </w:r>
    </w:p>
  </w:endnote>
  <w:endnote w:type="continuationSeparator" w:id="0">
    <w:p w14:paraId="49DB9258" w14:textId="77777777" w:rsidR="000F16DA" w:rsidRDefault="000F16DA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2733369"/>
      <w:docPartObj>
        <w:docPartGallery w:val="Page Numbers (Bottom of Page)"/>
        <w:docPartUnique/>
      </w:docPartObj>
    </w:sdtPr>
    <w:sdtContent>
      <w:p w14:paraId="529F797C" w14:textId="77777777" w:rsidR="005F708A" w:rsidRDefault="005F7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047605" w14:textId="77777777" w:rsidR="005F708A" w:rsidRDefault="005F7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E4182" w14:textId="77777777" w:rsidR="000F16DA" w:rsidRDefault="000F16DA" w:rsidP="00D335E1">
      <w:pPr>
        <w:spacing w:after="0" w:line="240" w:lineRule="auto"/>
      </w:pPr>
      <w:r>
        <w:separator/>
      </w:r>
    </w:p>
  </w:footnote>
  <w:footnote w:type="continuationSeparator" w:id="0">
    <w:p w14:paraId="03E32DEE" w14:textId="77777777" w:rsidR="000F16DA" w:rsidRDefault="000F16DA" w:rsidP="00D3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F490" w14:textId="77777777" w:rsidR="00D335E1" w:rsidRPr="00E52B1C" w:rsidRDefault="00E52B1C" w:rsidP="00E52B1C">
    <w:pPr>
      <w:pStyle w:val="Encabezado"/>
      <w:tabs>
        <w:tab w:val="clear" w:pos="4419"/>
        <w:tab w:val="left" w:pos="1843"/>
        <w:tab w:val="left" w:pos="4253"/>
        <w:tab w:val="left" w:pos="4536"/>
      </w:tabs>
      <w:jc w:val="center"/>
      <w:rPr>
        <w:rFonts w:cs="Arial"/>
        <w:b/>
        <w:bCs/>
        <w:sz w:val="28"/>
        <w:szCs w:val="28"/>
      </w:rPr>
    </w:pPr>
    <w:r w:rsidRPr="00E52B1C">
      <w:rPr>
        <w:noProof/>
      </w:rPr>
      <w:drawing>
        <wp:anchor distT="0" distB="0" distL="114300" distR="114300" simplePos="0" relativeHeight="251661312" behindDoc="0" locked="0" layoutInCell="1" allowOverlap="1" wp14:anchorId="5189581A" wp14:editId="1D05C752">
          <wp:simplePos x="0" y="0"/>
          <wp:positionH relativeFrom="margin">
            <wp:posOffset>5251283</wp:posOffset>
          </wp:positionH>
          <wp:positionV relativeFrom="margin">
            <wp:posOffset>-722362</wp:posOffset>
          </wp:positionV>
          <wp:extent cx="1140460" cy="869950"/>
          <wp:effectExtent l="0" t="0" r="2540" b="6350"/>
          <wp:wrapSquare wrapText="bothSides"/>
          <wp:docPr id="1" name="Imagen 1" descr="Historia &amp;amp; Escudo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storia &amp;amp; Escudo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B1C">
      <w:rPr>
        <w:noProof/>
      </w:rPr>
      <w:drawing>
        <wp:anchor distT="0" distB="0" distL="114300" distR="114300" simplePos="0" relativeHeight="251659264" behindDoc="0" locked="0" layoutInCell="1" allowOverlap="1" wp14:anchorId="01BC6185" wp14:editId="32F5DECB">
          <wp:simplePos x="0" y="0"/>
          <wp:positionH relativeFrom="page">
            <wp:align>left</wp:align>
          </wp:positionH>
          <wp:positionV relativeFrom="margin">
            <wp:posOffset>-831215</wp:posOffset>
          </wp:positionV>
          <wp:extent cx="1421765" cy="1009650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5E1" w:rsidRPr="00E52B1C">
      <w:rPr>
        <w:rFonts w:cs="Arial"/>
        <w:b/>
        <w:bCs/>
        <w:sz w:val="28"/>
        <w:szCs w:val="28"/>
      </w:rPr>
      <w:t>INSTITUTO POLITECNICO NACIONAL</w:t>
    </w:r>
  </w:p>
  <w:p w14:paraId="6BFEE27F" w14:textId="77777777" w:rsidR="00D335E1" w:rsidRPr="00E52B1C" w:rsidRDefault="00D335E1" w:rsidP="00E52B1C">
    <w:pPr>
      <w:pStyle w:val="Encabezado"/>
      <w:jc w:val="center"/>
      <w:rPr>
        <w:rFonts w:cs="Arial"/>
        <w:b/>
        <w:bCs/>
        <w:sz w:val="24"/>
        <w:szCs w:val="24"/>
      </w:rPr>
    </w:pPr>
    <w:r w:rsidRPr="00E52B1C">
      <w:rPr>
        <w:rFonts w:cs="Arial"/>
        <w:b/>
        <w:bCs/>
        <w:sz w:val="24"/>
        <w:szCs w:val="24"/>
      </w:rPr>
      <w:t>ESCUELA SUPERIOR DE CÓMPUTO</w:t>
    </w:r>
  </w:p>
  <w:p w14:paraId="2C440618" w14:textId="77777777" w:rsidR="00D335E1" w:rsidRPr="00E52B1C" w:rsidRDefault="007A203D" w:rsidP="00E52B1C">
    <w:pPr>
      <w:pStyle w:val="Encabezado"/>
      <w:jc w:val="center"/>
      <w:rPr>
        <w:rFonts w:cs="Arial"/>
        <w:sz w:val="24"/>
        <w:szCs w:val="24"/>
      </w:rPr>
    </w:pPr>
    <w:r w:rsidRPr="00E52B1C">
      <w:rPr>
        <w:rFonts w:cs="Arial"/>
        <w:b/>
        <w:bCs/>
        <w:sz w:val="24"/>
        <w:szCs w:val="24"/>
      </w:rPr>
      <w:t>NOMBRE:</w:t>
    </w:r>
    <w:r w:rsidRPr="00E52B1C">
      <w:rPr>
        <w:rFonts w:cs="Arial"/>
        <w:sz w:val="24"/>
        <w:szCs w:val="24"/>
      </w:rPr>
      <w:t xml:space="preserve"> Cerda García Gustavo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362"/>
    <w:multiLevelType w:val="hybridMultilevel"/>
    <w:tmpl w:val="84BA5F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5F44"/>
    <w:multiLevelType w:val="hybridMultilevel"/>
    <w:tmpl w:val="A0ECE624"/>
    <w:lvl w:ilvl="0" w:tplc="6A1ABF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0B99"/>
    <w:multiLevelType w:val="hybridMultilevel"/>
    <w:tmpl w:val="7C4CE5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89A"/>
    <w:multiLevelType w:val="hybridMultilevel"/>
    <w:tmpl w:val="5072AFDE"/>
    <w:lvl w:ilvl="0" w:tplc="830CF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677A9"/>
    <w:multiLevelType w:val="hybridMultilevel"/>
    <w:tmpl w:val="288A8F4A"/>
    <w:lvl w:ilvl="0" w:tplc="21CA8E8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02130">
    <w:abstractNumId w:val="3"/>
  </w:num>
  <w:num w:numId="2" w16cid:durableId="985358833">
    <w:abstractNumId w:val="1"/>
  </w:num>
  <w:num w:numId="3" w16cid:durableId="1642224747">
    <w:abstractNumId w:val="0"/>
  </w:num>
  <w:num w:numId="4" w16cid:durableId="1530147257">
    <w:abstractNumId w:val="2"/>
  </w:num>
  <w:num w:numId="5" w16cid:durableId="1690520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4"/>
    <w:rsid w:val="000032FE"/>
    <w:rsid w:val="00085A83"/>
    <w:rsid w:val="000A6490"/>
    <w:rsid w:val="000F16DA"/>
    <w:rsid w:val="001E5926"/>
    <w:rsid w:val="002D60EA"/>
    <w:rsid w:val="00380D64"/>
    <w:rsid w:val="003E24E8"/>
    <w:rsid w:val="004574EA"/>
    <w:rsid w:val="005F708A"/>
    <w:rsid w:val="0061737C"/>
    <w:rsid w:val="007061D4"/>
    <w:rsid w:val="007A203D"/>
    <w:rsid w:val="00930D8A"/>
    <w:rsid w:val="0094572B"/>
    <w:rsid w:val="00AC55CF"/>
    <w:rsid w:val="00BA792B"/>
    <w:rsid w:val="00CC53C7"/>
    <w:rsid w:val="00D335E1"/>
    <w:rsid w:val="00E5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17044"/>
  <w15:chartTrackingRefBased/>
  <w15:docId w15:val="{4A439FFF-4C66-412B-9E5C-4C04B638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8A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5F708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60EA"/>
    <w:pPr>
      <w:keepNext/>
      <w:keepLines/>
      <w:spacing w:before="120" w:after="120"/>
      <w:ind w:left="708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737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737C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  <w:style w:type="character" w:customStyle="1" w:styleId="Ttulo1Car">
    <w:name w:val="Título 1 Car"/>
    <w:basedOn w:val="Fuentedeprrafopredeter"/>
    <w:link w:val="Ttulo1"/>
    <w:uiPriority w:val="9"/>
    <w:rsid w:val="005F708A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60EA"/>
    <w:rPr>
      <w:rFonts w:ascii="Montserrat" w:eastAsiaTheme="majorEastAsia" w:hAnsi="Montserrat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708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08A"/>
    <w:rPr>
      <w:rFonts w:ascii="Montserrat" w:eastAsiaTheme="majorEastAsia" w:hAnsi="Montserrat" w:cstheme="majorBidi"/>
      <w:b/>
      <w:spacing w:val="-10"/>
      <w:kern w:val="28"/>
      <w:sz w:val="32"/>
      <w:szCs w:val="56"/>
    </w:rPr>
  </w:style>
  <w:style w:type="character" w:styleId="Textoennegrita">
    <w:name w:val="Strong"/>
    <w:basedOn w:val="Fuentedeprrafopredeter"/>
    <w:uiPriority w:val="22"/>
    <w:qFormat/>
    <w:rsid w:val="005F708A"/>
    <w:rPr>
      <w:b/>
      <w:bCs/>
    </w:rPr>
  </w:style>
  <w:style w:type="paragraph" w:customStyle="1" w:styleId="Funciones">
    <w:name w:val="Funciones"/>
    <w:basedOn w:val="Normal"/>
    <w:link w:val="FuncionesCar"/>
    <w:qFormat/>
    <w:rsid w:val="002D60EA"/>
    <w:rPr>
      <w:color w:val="44546A" w:themeColor="text2"/>
    </w:rPr>
  </w:style>
  <w:style w:type="character" w:customStyle="1" w:styleId="FuncionesCar">
    <w:name w:val="Funciones Car"/>
    <w:basedOn w:val="Fuentedeprrafopredeter"/>
    <w:link w:val="Funciones"/>
    <w:rsid w:val="002D60EA"/>
    <w:rPr>
      <w:rFonts w:ascii="Montserrat" w:hAnsi="Montserrat"/>
      <w:color w:val="44546A" w:themeColor="text2"/>
    </w:rPr>
  </w:style>
  <w:style w:type="character" w:customStyle="1" w:styleId="Ttulo3Car">
    <w:name w:val="Título 3 Car"/>
    <w:basedOn w:val="Fuentedeprrafopredeter"/>
    <w:link w:val="Ttulo3"/>
    <w:uiPriority w:val="9"/>
    <w:rsid w:val="0061737C"/>
    <w:rPr>
      <w:rFonts w:ascii="Montserrat" w:eastAsiaTheme="majorEastAsia" w:hAnsi="Montserrat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1737C"/>
    <w:rPr>
      <w:rFonts w:ascii="Montserrat" w:eastAsiaTheme="majorEastAsia" w:hAnsi="Montserrat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Documents\Plantillas%20personalizadas%20de%20Office\Plantilla-Trabajos-Sin-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Plantilla-Trabajos-Sin-Portada.dotx</Template>
  <TotalTime>90</TotalTime>
  <Pages>4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Cerda Garcia</cp:lastModifiedBy>
  <cp:revision>1</cp:revision>
  <dcterms:created xsi:type="dcterms:W3CDTF">2024-03-10T19:09:00Z</dcterms:created>
  <dcterms:modified xsi:type="dcterms:W3CDTF">2024-03-10T20:39:00Z</dcterms:modified>
</cp:coreProperties>
</file>